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4B70A7" w:rsidRPr="004D1401" w14:paraId="7337A967" w14:textId="77777777" w:rsidTr="00A33FE6">
        <w:trPr>
          <w:trHeight w:hRule="exact" w:val="7374"/>
          <w:jc w:val="center"/>
        </w:trPr>
        <w:tc>
          <w:tcPr>
            <w:tcW w:w="9287" w:type="dxa"/>
          </w:tcPr>
          <w:p w14:paraId="7216E40D" w14:textId="77777777" w:rsidR="004B70A7" w:rsidRPr="004D1401" w:rsidRDefault="00952B23" w:rsidP="004B70A7">
            <w:pPr>
              <w:rPr>
                <w:lang w:val="nl-NL"/>
              </w:rPr>
            </w:pPr>
            <w:r w:rsidRPr="004D1401">
              <w:rPr>
                <w:noProof/>
                <w:lang w:val="nl-NL"/>
              </w:rPr>
              <w:drawing>
                <wp:anchor distT="0" distB="0" distL="114300" distR="114300" simplePos="0" relativeHeight="251658240" behindDoc="1" locked="0" layoutInCell="0" allowOverlap="1" wp14:anchorId="33EDD39E" wp14:editId="45DC2E16">
                  <wp:simplePos x="0" y="0"/>
                  <wp:positionH relativeFrom="page">
                    <wp:posOffset>-939977</wp:posOffset>
                  </wp:positionH>
                  <wp:positionV relativeFrom="page">
                    <wp:posOffset>-561074</wp:posOffset>
                  </wp:positionV>
                  <wp:extent cx="7556400" cy="10681200"/>
                  <wp:effectExtent l="0" t="0" r="635" b="0"/>
                  <wp:wrapNone/>
                  <wp:docPr id="2" name="Picture 1" descr="TM_cover_template_Word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M_cover_template_Word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400" cy="106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0A7" w:rsidRPr="004D1401" w14:paraId="02271624" w14:textId="77777777" w:rsidTr="00801D4A">
        <w:trPr>
          <w:trHeight w:hRule="exact" w:val="4933"/>
          <w:jc w:val="center"/>
        </w:trPr>
        <w:tc>
          <w:tcPr>
            <w:tcW w:w="9287" w:type="dxa"/>
            <w:tcMar>
              <w:left w:w="1701" w:type="dxa"/>
            </w:tcMar>
          </w:tcPr>
          <w:p w14:paraId="396AB6CD" w14:textId="77777777" w:rsidR="004B70A7" w:rsidRPr="004D1401" w:rsidRDefault="008A2792" w:rsidP="00770C86">
            <w:pPr>
              <w:pStyle w:val="Heading1"/>
              <w:rPr>
                <w:lang w:val="nl-NL"/>
              </w:rPr>
            </w:pPr>
            <w:r w:rsidRPr="004D1401">
              <w:rPr>
                <w:lang w:val="nl-NL"/>
              </w:rPr>
              <w:t>Interactieve websites</w:t>
            </w:r>
          </w:p>
          <w:p w14:paraId="4DF39CFB" w14:textId="77777777" w:rsidR="008A2792" w:rsidRPr="004D1401" w:rsidRDefault="008A2792" w:rsidP="008A2792">
            <w:pPr>
              <w:rPr>
                <w:lang w:val="nl-NL"/>
              </w:rPr>
            </w:pPr>
          </w:p>
          <w:p w14:paraId="15DA201A" w14:textId="77777777" w:rsidR="008A2792" w:rsidRPr="004D1401" w:rsidRDefault="008A2792" w:rsidP="008A2792">
            <w:pPr>
              <w:rPr>
                <w:lang w:val="nl-NL"/>
              </w:rPr>
            </w:pPr>
          </w:p>
          <w:p w14:paraId="6C0E53E5" w14:textId="77777777" w:rsidR="008A2792" w:rsidRPr="004D1401" w:rsidRDefault="008A2792" w:rsidP="008A2792">
            <w:pPr>
              <w:rPr>
                <w:lang w:val="nl-NL"/>
              </w:rPr>
            </w:pPr>
          </w:p>
          <w:p w14:paraId="7CB558D8" w14:textId="335B65E4" w:rsidR="00FD61CD" w:rsidRPr="004D1401" w:rsidRDefault="004D1401" w:rsidP="00FD61CD">
            <w:pPr>
              <w:pStyle w:val="Heading2"/>
              <w:rPr>
                <w:lang w:val="nl-NL"/>
              </w:rPr>
            </w:pPr>
            <w:r w:rsidRPr="004D1401">
              <w:rPr>
                <w:color w:val="009DAB"/>
                <w:lang w:val="nl-NL"/>
              </w:rPr>
              <w:t>Individuele</w:t>
            </w:r>
            <w:r w:rsidR="00E3319F" w:rsidRPr="004D1401">
              <w:rPr>
                <w:color w:val="009DAB"/>
                <w:lang w:val="nl-NL"/>
              </w:rPr>
              <w:t xml:space="preserve"> opdrach</w:t>
            </w:r>
            <w:r w:rsidR="00053C12" w:rsidRPr="004D1401">
              <w:rPr>
                <w:color w:val="009DAB"/>
                <w:lang w:val="nl-NL"/>
              </w:rPr>
              <w:t xml:space="preserve">t </w:t>
            </w:r>
            <w:r w:rsidR="00D16E84" w:rsidRPr="004D1401">
              <w:rPr>
                <w:b w:val="0"/>
                <w:bCs/>
                <w:i/>
                <w:iCs/>
                <w:color w:val="009DAB"/>
                <w:sz w:val="28"/>
                <w:szCs w:val="28"/>
                <w:lang w:val="nl-NL"/>
              </w:rPr>
              <w:br/>
            </w:r>
            <w:r w:rsidR="00E3319F" w:rsidRPr="004D1401">
              <w:rPr>
                <w:color w:val="009DAB"/>
                <w:lang w:val="nl-NL"/>
              </w:rPr>
              <w:t>JavaScript</w:t>
            </w:r>
          </w:p>
          <w:p w14:paraId="541E62F5" w14:textId="77777777" w:rsidR="008A2792" w:rsidRPr="004D1401" w:rsidRDefault="008A2792" w:rsidP="008A2792">
            <w:pPr>
              <w:jc w:val="right"/>
              <w:rPr>
                <w:b/>
                <w:color w:val="009DAB"/>
                <w:sz w:val="36"/>
                <w:szCs w:val="36"/>
                <w:lang w:val="nl-NL"/>
              </w:rPr>
            </w:pPr>
          </w:p>
          <w:p w14:paraId="2CC74106" w14:textId="77777777" w:rsidR="008A2792" w:rsidRPr="004D1401" w:rsidRDefault="008A2792" w:rsidP="008A2792">
            <w:pPr>
              <w:jc w:val="right"/>
              <w:rPr>
                <w:b/>
                <w:color w:val="009DAB"/>
                <w:sz w:val="36"/>
                <w:szCs w:val="36"/>
                <w:lang w:val="nl-NL"/>
              </w:rPr>
            </w:pPr>
          </w:p>
          <w:p w14:paraId="73164BDB" w14:textId="77777777" w:rsidR="008A2792" w:rsidRPr="004D1401" w:rsidRDefault="008A2792" w:rsidP="008A2792">
            <w:pPr>
              <w:jc w:val="right"/>
              <w:rPr>
                <w:b/>
                <w:color w:val="009DAB"/>
                <w:sz w:val="36"/>
                <w:szCs w:val="36"/>
                <w:lang w:val="nl-NL"/>
              </w:rPr>
            </w:pPr>
          </w:p>
          <w:p w14:paraId="3969181B" w14:textId="77777777" w:rsidR="00FD61CD" w:rsidRPr="004D1401" w:rsidRDefault="00FD61CD" w:rsidP="008A2792">
            <w:pPr>
              <w:jc w:val="right"/>
              <w:rPr>
                <w:b/>
                <w:color w:val="009DAB"/>
                <w:sz w:val="36"/>
                <w:szCs w:val="36"/>
                <w:lang w:val="nl-NL"/>
              </w:rPr>
            </w:pPr>
          </w:p>
          <w:p w14:paraId="0FCE8DEA" w14:textId="77777777" w:rsidR="008A2792" w:rsidRPr="004D1401" w:rsidRDefault="008A2792" w:rsidP="008A2792">
            <w:pPr>
              <w:jc w:val="right"/>
              <w:rPr>
                <w:lang w:val="nl-NL"/>
              </w:rPr>
            </w:pPr>
            <w:r w:rsidRPr="004D1401">
              <w:rPr>
                <w:b/>
                <w:color w:val="F04C25"/>
                <w:sz w:val="28"/>
                <w:szCs w:val="28"/>
                <w:lang w:val="nl-NL"/>
              </w:rPr>
              <w:t xml:space="preserve">Graduaat Informatica Programmeren </w:t>
            </w:r>
          </w:p>
        </w:tc>
      </w:tr>
      <w:tr w:rsidR="004B70A7" w:rsidRPr="004D1401" w14:paraId="13983544" w14:textId="77777777" w:rsidTr="00793B07">
        <w:trPr>
          <w:trHeight w:hRule="exact" w:val="2268"/>
          <w:jc w:val="center"/>
        </w:trPr>
        <w:tc>
          <w:tcPr>
            <w:tcW w:w="9287" w:type="dxa"/>
            <w:tcMar>
              <w:right w:w="3969" w:type="dxa"/>
            </w:tcMar>
            <w:vAlign w:val="bottom"/>
          </w:tcPr>
          <w:p w14:paraId="3089052C" w14:textId="77777777" w:rsidR="00326B06" w:rsidRPr="004D1401" w:rsidRDefault="00326B06" w:rsidP="001F0693">
            <w:pPr>
              <w:pStyle w:val="Heading3"/>
              <w:rPr>
                <w:lang w:val="nl-NL"/>
              </w:rPr>
            </w:pPr>
          </w:p>
        </w:tc>
      </w:tr>
    </w:tbl>
    <w:p w14:paraId="514038BC" w14:textId="77777777" w:rsidR="00FD61CD" w:rsidRPr="004D1401" w:rsidRDefault="00FD61CD" w:rsidP="004B70A7">
      <w:pPr>
        <w:rPr>
          <w:lang w:val="nl-NL"/>
        </w:rPr>
      </w:pPr>
    </w:p>
    <w:p w14:paraId="7D0878A6" w14:textId="3284BC1E" w:rsidR="00483148" w:rsidRPr="004D1401" w:rsidRDefault="004D1401" w:rsidP="00483148">
      <w:pPr>
        <w:pStyle w:val="Heading1"/>
        <w:spacing w:line="288" w:lineRule="auto"/>
        <w:rPr>
          <w:b w:val="0"/>
          <w:i/>
          <w:iCs/>
          <w:caps w:val="0"/>
          <w:sz w:val="20"/>
          <w:szCs w:val="20"/>
          <w:lang w:val="nl-NL"/>
        </w:rPr>
      </w:pPr>
      <w:r>
        <w:rPr>
          <w:lang w:val="nl-NL"/>
        </w:rPr>
        <w:lastRenderedPageBreak/>
        <w:t xml:space="preserve">INDIVIDUELE </w:t>
      </w:r>
      <w:r w:rsidR="00010726" w:rsidRPr="004D1401">
        <w:rPr>
          <w:lang w:val="nl-NL"/>
        </w:rPr>
        <w:t>Opdracht</w:t>
      </w:r>
      <w:r w:rsidR="00D27160" w:rsidRPr="004D1401">
        <w:rPr>
          <w:lang w:val="nl-NL"/>
        </w:rPr>
        <w:t xml:space="preserve"> </w:t>
      </w:r>
      <w:r w:rsidR="00053C12" w:rsidRPr="004D1401">
        <w:rPr>
          <w:lang w:val="nl-NL"/>
        </w:rPr>
        <w:t>–</w:t>
      </w:r>
      <w:r w:rsidR="00D27160" w:rsidRPr="004D1401">
        <w:rPr>
          <w:lang w:val="nl-NL"/>
        </w:rPr>
        <w:t xml:space="preserve"> Javascript</w:t>
      </w:r>
      <w:r w:rsidR="00053C12" w:rsidRPr="004D1401">
        <w:rPr>
          <w:lang w:val="nl-NL"/>
        </w:rPr>
        <w:t xml:space="preserve"> (</w:t>
      </w:r>
      <w:r w:rsidR="002B470F">
        <w:rPr>
          <w:lang w:val="nl-NL"/>
        </w:rPr>
        <w:t>25</w:t>
      </w:r>
      <w:r w:rsidR="00053C12" w:rsidRPr="004D1401">
        <w:rPr>
          <w:lang w:val="nl-NL"/>
        </w:rPr>
        <w:t>%)</w:t>
      </w:r>
      <w:r w:rsidR="00483148" w:rsidRPr="004D1401">
        <w:rPr>
          <w:lang w:val="nl-NL"/>
        </w:rPr>
        <w:br/>
      </w:r>
      <w:r w:rsidR="00483148" w:rsidRPr="004D1401">
        <w:rPr>
          <w:b w:val="0"/>
          <w:i/>
          <w:iCs/>
          <w:caps w:val="0"/>
          <w:sz w:val="20"/>
          <w:szCs w:val="20"/>
          <w:lang w:val="nl-NL"/>
        </w:rPr>
        <w:t xml:space="preserve">Deze opdracht is een </w:t>
      </w:r>
      <w:r w:rsidRPr="004D1401">
        <w:rPr>
          <w:b w:val="0"/>
          <w:i/>
          <w:iCs/>
          <w:caps w:val="0"/>
          <w:sz w:val="20"/>
          <w:szCs w:val="20"/>
          <w:u w:val="single"/>
          <w:lang w:val="nl-NL"/>
        </w:rPr>
        <w:t xml:space="preserve">individuele </w:t>
      </w:r>
      <w:r w:rsidR="00483148" w:rsidRPr="004D1401">
        <w:rPr>
          <w:b w:val="0"/>
          <w:i/>
          <w:iCs/>
          <w:caps w:val="0"/>
          <w:sz w:val="20"/>
          <w:szCs w:val="20"/>
          <w:u w:val="single"/>
          <w:lang w:val="nl-NL"/>
        </w:rPr>
        <w:t>zelfstandige opdracht</w:t>
      </w:r>
      <w:r w:rsidR="00483148" w:rsidRPr="004D1401">
        <w:rPr>
          <w:b w:val="0"/>
          <w:i/>
          <w:iCs/>
          <w:caps w:val="0"/>
          <w:sz w:val="20"/>
          <w:szCs w:val="20"/>
          <w:lang w:val="nl-NL"/>
        </w:rPr>
        <w:t xml:space="preserve">. </w:t>
      </w:r>
      <w:r w:rsidR="00483148" w:rsidRPr="004D1401">
        <w:rPr>
          <w:bCs/>
          <w:i/>
          <w:iCs/>
          <w:caps w:val="0"/>
          <w:sz w:val="20"/>
          <w:szCs w:val="20"/>
          <w:lang w:val="nl-NL"/>
        </w:rPr>
        <w:t>Plagiaat</w:t>
      </w:r>
      <w:r w:rsidR="00483148" w:rsidRPr="004D1401">
        <w:rPr>
          <w:b w:val="0"/>
          <w:i/>
          <w:iCs/>
          <w:caps w:val="0"/>
          <w:sz w:val="20"/>
          <w:szCs w:val="20"/>
          <w:lang w:val="nl-NL"/>
        </w:rPr>
        <w:t xml:space="preserve"> tussen studenten wordt </w:t>
      </w:r>
      <w:r w:rsidR="00483148" w:rsidRPr="004D1401">
        <w:rPr>
          <w:bCs/>
          <w:i/>
          <w:iCs/>
          <w:caps w:val="0"/>
          <w:sz w:val="20"/>
          <w:szCs w:val="20"/>
          <w:lang w:val="nl-NL"/>
        </w:rPr>
        <w:t>niet</w:t>
      </w:r>
      <w:r w:rsidR="00483148" w:rsidRPr="004D1401">
        <w:rPr>
          <w:b w:val="0"/>
          <w:i/>
          <w:iCs/>
          <w:caps w:val="0"/>
          <w:sz w:val="20"/>
          <w:szCs w:val="20"/>
          <w:lang w:val="nl-NL"/>
        </w:rPr>
        <w:t xml:space="preserve"> </w:t>
      </w:r>
      <w:r w:rsidR="00483148" w:rsidRPr="004D1401">
        <w:rPr>
          <w:bCs/>
          <w:i/>
          <w:iCs/>
          <w:caps w:val="0"/>
          <w:sz w:val="20"/>
          <w:szCs w:val="20"/>
          <w:lang w:val="nl-NL"/>
        </w:rPr>
        <w:t>getolereerd</w:t>
      </w:r>
      <w:r w:rsidR="00483148" w:rsidRPr="004D1401">
        <w:rPr>
          <w:b w:val="0"/>
          <w:i/>
          <w:iCs/>
          <w:caps w:val="0"/>
          <w:sz w:val="20"/>
          <w:szCs w:val="20"/>
          <w:lang w:val="nl-NL"/>
        </w:rPr>
        <w:t xml:space="preserve">. </w:t>
      </w:r>
    </w:p>
    <w:p w14:paraId="0DC0A975" w14:textId="77777777" w:rsidR="006A2295" w:rsidRPr="004D1401" w:rsidRDefault="006A2295" w:rsidP="003C0E72">
      <w:pPr>
        <w:pStyle w:val="Heading3"/>
        <w:spacing w:line="288" w:lineRule="auto"/>
        <w:rPr>
          <w:lang w:val="nl-NL"/>
        </w:rPr>
      </w:pPr>
      <w:r w:rsidRPr="004D1401">
        <w:rPr>
          <w:lang w:val="nl-NL"/>
        </w:rPr>
        <w:t xml:space="preserve">Opdracht: </w:t>
      </w:r>
      <w:r w:rsidR="00192013" w:rsidRPr="004D1401">
        <w:rPr>
          <w:b/>
          <w:bCs w:val="0"/>
          <w:lang w:val="nl-NL"/>
        </w:rPr>
        <w:t xml:space="preserve">Bouw &amp; </w:t>
      </w:r>
      <w:r w:rsidR="00D27160" w:rsidRPr="004D1401">
        <w:rPr>
          <w:b/>
          <w:bCs w:val="0"/>
          <w:lang w:val="nl-NL"/>
        </w:rPr>
        <w:t>valid</w:t>
      </w:r>
      <w:r w:rsidR="00192013" w:rsidRPr="004D1401">
        <w:rPr>
          <w:b/>
          <w:bCs w:val="0"/>
          <w:lang w:val="nl-NL"/>
        </w:rPr>
        <w:t>eer</w:t>
      </w:r>
      <w:r w:rsidR="00D27160" w:rsidRPr="004D1401">
        <w:rPr>
          <w:b/>
          <w:bCs w:val="0"/>
          <w:lang w:val="nl-NL"/>
        </w:rPr>
        <w:t xml:space="preserve"> </w:t>
      </w:r>
      <w:r w:rsidR="00192013" w:rsidRPr="004D1401">
        <w:rPr>
          <w:b/>
          <w:bCs w:val="0"/>
          <w:lang w:val="nl-NL"/>
        </w:rPr>
        <w:t xml:space="preserve">een </w:t>
      </w:r>
      <w:r w:rsidR="00D27160" w:rsidRPr="004D1401">
        <w:rPr>
          <w:b/>
          <w:bCs w:val="0"/>
          <w:lang w:val="nl-NL"/>
        </w:rPr>
        <w:t>formulier</w:t>
      </w:r>
      <w:r w:rsidR="00192013" w:rsidRPr="004D1401">
        <w:rPr>
          <w:b/>
          <w:bCs w:val="0"/>
          <w:lang w:val="nl-NL"/>
        </w:rPr>
        <w:t xml:space="preserve"> met behulp van JavaScript</w:t>
      </w:r>
    </w:p>
    <w:p w14:paraId="3331AA6C" w14:textId="77777777" w:rsidR="0020368A" w:rsidRPr="004D1401" w:rsidRDefault="00BE5728" w:rsidP="003C0E72">
      <w:pPr>
        <w:spacing w:line="288" w:lineRule="auto"/>
        <w:rPr>
          <w:rFonts w:asciiTheme="minorHAnsi" w:hAnsiTheme="minorHAnsi" w:cstheme="minorHAnsi"/>
          <w:sz w:val="28"/>
          <w:szCs w:val="28"/>
          <w:lang w:val="nl-NL"/>
        </w:rPr>
      </w:pPr>
      <w:r w:rsidRPr="004D1401">
        <w:rPr>
          <w:rFonts w:asciiTheme="minorHAnsi" w:hAnsiTheme="minorHAnsi" w:cstheme="minorHAnsi"/>
          <w:sz w:val="28"/>
          <w:szCs w:val="28"/>
          <w:lang w:val="nl-NL"/>
        </w:rPr>
        <w:t xml:space="preserve">Maak gebruik van </w:t>
      </w:r>
      <w:r w:rsidRPr="004D1401">
        <w:rPr>
          <w:rFonts w:asciiTheme="minorHAnsi" w:hAnsiTheme="minorHAnsi" w:cstheme="minorHAnsi"/>
          <w:b/>
          <w:bCs/>
          <w:sz w:val="28"/>
          <w:szCs w:val="28"/>
          <w:lang w:val="nl-NL"/>
        </w:rPr>
        <w:t>JavaScript</w:t>
      </w:r>
      <w:r w:rsidRPr="004D1401">
        <w:rPr>
          <w:rFonts w:asciiTheme="minorHAnsi" w:hAnsiTheme="minorHAnsi" w:cstheme="minorHAnsi"/>
          <w:sz w:val="28"/>
          <w:szCs w:val="28"/>
          <w:lang w:val="nl-NL"/>
        </w:rPr>
        <w:t xml:space="preserve"> om </w:t>
      </w:r>
      <w:r w:rsidR="00EC3317" w:rsidRPr="004D1401">
        <w:rPr>
          <w:rFonts w:asciiTheme="minorHAnsi" w:hAnsiTheme="minorHAnsi" w:cstheme="minorHAnsi"/>
          <w:sz w:val="28"/>
          <w:szCs w:val="28"/>
          <w:lang w:val="nl-NL"/>
        </w:rPr>
        <w:t>de</w:t>
      </w:r>
      <w:r w:rsidRPr="004D1401">
        <w:rPr>
          <w:rFonts w:asciiTheme="minorHAnsi" w:hAnsiTheme="minorHAnsi" w:cstheme="minorHAnsi"/>
          <w:sz w:val="28"/>
          <w:szCs w:val="28"/>
          <w:lang w:val="nl-NL"/>
        </w:rPr>
        <w:t xml:space="preserve"> </w:t>
      </w:r>
      <w:r w:rsidR="00D25752" w:rsidRPr="004D1401">
        <w:rPr>
          <w:rFonts w:asciiTheme="minorHAnsi" w:hAnsiTheme="minorHAnsi" w:cstheme="minorHAnsi"/>
          <w:b/>
          <w:bCs/>
          <w:sz w:val="28"/>
          <w:szCs w:val="28"/>
          <w:lang w:val="nl-NL"/>
        </w:rPr>
        <w:t>formuliervalidatie</w:t>
      </w:r>
      <w:r w:rsidR="00D25752" w:rsidRPr="004D1401">
        <w:rPr>
          <w:rFonts w:asciiTheme="minorHAnsi" w:hAnsiTheme="minorHAnsi" w:cstheme="minorHAnsi"/>
          <w:sz w:val="28"/>
          <w:szCs w:val="28"/>
          <w:lang w:val="nl-NL"/>
        </w:rPr>
        <w:t xml:space="preserve"> op te bouwen.</w:t>
      </w:r>
      <w:r w:rsidR="00E634AD" w:rsidRPr="004D1401">
        <w:rPr>
          <w:rFonts w:asciiTheme="minorHAnsi" w:hAnsiTheme="minorHAnsi" w:cstheme="minorHAnsi"/>
          <w:sz w:val="28"/>
          <w:szCs w:val="28"/>
          <w:lang w:val="nl-NL"/>
        </w:rPr>
        <w:br/>
        <w:t xml:space="preserve">Hou je aan alle gevraagde </w:t>
      </w:r>
      <w:r w:rsidR="00E634AD" w:rsidRPr="004D1401">
        <w:rPr>
          <w:rFonts w:asciiTheme="minorHAnsi" w:hAnsiTheme="minorHAnsi" w:cstheme="minorHAnsi"/>
          <w:sz w:val="28"/>
          <w:szCs w:val="28"/>
          <w:u w:val="single"/>
          <w:lang w:val="nl-NL"/>
        </w:rPr>
        <w:t>afspraken</w:t>
      </w:r>
      <w:r w:rsidR="00E634AD" w:rsidRPr="004D1401">
        <w:rPr>
          <w:rFonts w:asciiTheme="minorHAnsi" w:hAnsiTheme="minorHAnsi" w:cstheme="minorHAnsi"/>
          <w:sz w:val="28"/>
          <w:szCs w:val="28"/>
          <w:lang w:val="nl-NL"/>
        </w:rPr>
        <w:t xml:space="preserve"> en </w:t>
      </w:r>
      <w:r w:rsidR="00E634AD" w:rsidRPr="004D1401">
        <w:rPr>
          <w:rFonts w:asciiTheme="minorHAnsi" w:hAnsiTheme="minorHAnsi" w:cstheme="minorHAnsi"/>
          <w:sz w:val="28"/>
          <w:szCs w:val="28"/>
          <w:u w:val="single"/>
          <w:lang w:val="nl-NL"/>
        </w:rPr>
        <w:t>naamgevingen</w:t>
      </w:r>
      <w:r w:rsidR="00E634AD" w:rsidRPr="004D1401">
        <w:rPr>
          <w:rFonts w:asciiTheme="minorHAnsi" w:hAnsiTheme="minorHAnsi" w:cstheme="minorHAnsi"/>
          <w:sz w:val="28"/>
          <w:szCs w:val="28"/>
          <w:lang w:val="nl-NL"/>
        </w:rPr>
        <w:t>.</w:t>
      </w:r>
    </w:p>
    <w:p w14:paraId="45C81BC4" w14:textId="77777777" w:rsidR="00AB370F" w:rsidRPr="004D1401" w:rsidRDefault="00483148" w:rsidP="003C0E72">
      <w:pPr>
        <w:spacing w:line="288" w:lineRule="auto"/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br/>
      </w:r>
    </w:p>
    <w:p w14:paraId="067F93CA" w14:textId="622BCF99" w:rsidR="00E3320A" w:rsidRPr="004D1401" w:rsidRDefault="00E3320A" w:rsidP="003C0E7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t>GEBRUIK GOOGLE</w:t>
      </w:r>
    </w:p>
    <w:p w14:paraId="6755736A" w14:textId="1AB196D5" w:rsidR="00EC3317" w:rsidRPr="004D1401" w:rsidRDefault="00E3320A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Om deze validatie te programmeren 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mag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je gebruik maken van </w:t>
      </w:r>
      <w:r w:rsidR="00015EB1" w:rsidRPr="004D1401">
        <w:rPr>
          <w:rFonts w:asciiTheme="minorHAnsi" w:hAnsiTheme="minorHAnsi" w:cstheme="minorHAnsi"/>
          <w:sz w:val="22"/>
          <w:szCs w:val="22"/>
          <w:lang w:val="nl-NL"/>
        </w:rPr>
        <w:t>eigen code of</w:t>
      </w:r>
      <w:r w:rsidR="00B9489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op zoek gaan </w:t>
      </w:r>
      <w:r w:rsidR="00AC0DD0" w:rsidRPr="004D1401">
        <w:rPr>
          <w:rFonts w:asciiTheme="minorHAnsi" w:hAnsiTheme="minorHAnsi" w:cstheme="minorHAnsi"/>
          <w:sz w:val="22"/>
          <w:szCs w:val="22"/>
          <w:lang w:val="nl-NL"/>
        </w:rPr>
        <w:t>naar voorbeelden</w:t>
      </w:r>
      <w:r w:rsidR="00263A08" w:rsidRPr="004D1401">
        <w:rPr>
          <w:rFonts w:asciiTheme="minorHAnsi" w:hAnsiTheme="minorHAnsi" w:cstheme="minorHAnsi"/>
          <w:sz w:val="22"/>
          <w:szCs w:val="22"/>
          <w:lang w:val="nl-NL"/>
        </w:rPr>
        <w:t>/</w:t>
      </w:r>
      <w:r w:rsidR="00B9489F" w:rsidRPr="004D1401">
        <w:rPr>
          <w:rFonts w:asciiTheme="minorHAnsi" w:hAnsiTheme="minorHAnsi" w:cstheme="minorHAnsi"/>
          <w:sz w:val="22"/>
          <w:szCs w:val="22"/>
          <w:lang w:val="nl-NL"/>
        </w:rPr>
        <w:t>oplossingen die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je kunt vinden op 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het internet. Probeer deze voorbeelden/oplossingen te </w:t>
      </w:r>
      <w:r w:rsidR="00D25752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begrijpen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en </w:t>
      </w:r>
      <w:r w:rsidR="00D25752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integreer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deze daarna in jouw script. </w:t>
      </w:r>
      <w:r w:rsidR="00B9489F" w:rsidRPr="004D1401">
        <w:rPr>
          <w:rFonts w:asciiTheme="minorHAnsi" w:hAnsiTheme="minorHAnsi" w:cstheme="minorHAnsi"/>
          <w:sz w:val="22"/>
          <w:szCs w:val="22"/>
          <w:lang w:val="nl-NL"/>
        </w:rPr>
        <w:t>P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as </w:t>
      </w:r>
      <w:r w:rsidR="00B9489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eventueel 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je </w:t>
      </w:r>
      <w:r w:rsidR="00E2766F" w:rsidRPr="004D1401">
        <w:rPr>
          <w:rFonts w:asciiTheme="minorHAnsi" w:hAnsiTheme="minorHAnsi" w:cstheme="minorHAnsi"/>
          <w:sz w:val="22"/>
          <w:szCs w:val="22"/>
          <w:lang w:val="nl-NL"/>
        </w:rPr>
        <w:t>de code</w:t>
      </w:r>
      <w:r w:rsidR="00D2575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nog aan naar eigen noden. </w:t>
      </w:r>
    </w:p>
    <w:p w14:paraId="54398AD7" w14:textId="3067D1F8" w:rsidR="00D25752" w:rsidRPr="004D1401" w:rsidRDefault="00483148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br/>
      </w:r>
      <w:r w:rsidR="00D25752"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Vergeet zeker </w:t>
      </w:r>
      <w:r w:rsidR="0020368A"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niet </w:t>
      </w:r>
      <w:r w:rsidR="00D25752"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in </w:t>
      </w:r>
      <w:r w:rsidR="00D25752" w:rsidRPr="004D1401">
        <w:rPr>
          <w:rFonts w:asciiTheme="minorHAnsi" w:hAnsiTheme="minorHAnsi" w:cstheme="minorHAnsi"/>
          <w:b/>
          <w:bCs/>
          <w:sz w:val="22"/>
          <w:szCs w:val="22"/>
          <w:highlight w:val="yellow"/>
          <w:lang w:val="nl-NL"/>
        </w:rPr>
        <w:t>commentaar</w:t>
      </w:r>
      <w:r w:rsidR="0020368A"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 </w:t>
      </w:r>
      <w:r w:rsidR="002D6E8E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in de </w:t>
      </w:r>
      <w:r w:rsidR="002D6E8E" w:rsidRPr="002D6E8E">
        <w:rPr>
          <w:rFonts w:asciiTheme="minorHAnsi" w:hAnsiTheme="minorHAnsi" w:cstheme="minorHAnsi"/>
          <w:b/>
          <w:bCs/>
          <w:sz w:val="22"/>
          <w:szCs w:val="22"/>
          <w:highlight w:val="yellow"/>
          <w:lang w:val="nl-NL"/>
        </w:rPr>
        <w:t>code</w:t>
      </w:r>
      <w:r w:rsidR="002D6E8E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 </w:t>
      </w:r>
      <w:r w:rsidR="0020368A"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de </w:t>
      </w:r>
      <w:r w:rsidR="0020368A" w:rsidRPr="004D1401">
        <w:rPr>
          <w:rFonts w:asciiTheme="minorHAnsi" w:hAnsiTheme="minorHAnsi" w:cstheme="minorHAnsi"/>
          <w:b/>
          <w:bCs/>
          <w:sz w:val="22"/>
          <w:szCs w:val="22"/>
          <w:highlight w:val="yellow"/>
          <w:lang w:val="nl-NL"/>
        </w:rPr>
        <w:t>URL</w:t>
      </w:r>
      <w:r w:rsidR="0020368A" w:rsidRPr="004D1401">
        <w:rPr>
          <w:rFonts w:asciiTheme="minorHAnsi" w:hAnsiTheme="minorHAnsi" w:cstheme="minorHAnsi"/>
          <w:sz w:val="22"/>
          <w:szCs w:val="22"/>
          <w:highlight w:val="yellow"/>
          <w:lang w:val="nl-NL"/>
        </w:rPr>
        <w:t xml:space="preserve"> te zetten waar je dit gevonden hebt.</w:t>
      </w:r>
      <w:r w:rsidR="0020368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  <w:r w:rsidR="00015EB1" w:rsidRPr="004D1401">
        <w:rPr>
          <w:rFonts w:asciiTheme="minorHAnsi" w:hAnsiTheme="minorHAnsi" w:cstheme="minorHAnsi"/>
          <w:sz w:val="22"/>
          <w:szCs w:val="22"/>
          <w:lang w:val="nl-NL"/>
        </w:rPr>
        <w:t>Bijvoorbeeld:</w:t>
      </w:r>
    </w:p>
    <w:p w14:paraId="3E903212" w14:textId="5AE8CE29" w:rsidR="00EC3317" w:rsidRPr="004D1401" w:rsidRDefault="0002256F" w:rsidP="003C0E72">
      <w:pPr>
        <w:spacing w:line="288" w:lineRule="auto"/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</w:pPr>
      <w:proofErr w:type="spellStart"/>
      <w:r w:rsidRPr="004D1401">
        <w:rPr>
          <w:rFonts w:ascii="Menlo" w:eastAsia="Times New Roman" w:hAnsi="Menlo" w:cs="Menlo"/>
          <w:b/>
          <w:bCs/>
          <w:color w:val="0070C0"/>
          <w:szCs w:val="20"/>
          <w:lang w:val="nl-NL" w:eastAsia="nl-NL"/>
        </w:rPr>
        <w:t>const</w:t>
      </w:r>
      <w:proofErr w:type="spellEnd"/>
      <w:r w:rsidR="00EC3317" w:rsidRPr="004D1401">
        <w:rPr>
          <w:rFonts w:ascii="Menlo" w:eastAsia="Times New Roman" w:hAnsi="Menlo" w:cs="Menlo"/>
          <w:b/>
          <w:bCs/>
          <w:color w:val="0070C0"/>
          <w:szCs w:val="20"/>
          <w:lang w:val="nl-NL" w:eastAsia="nl-NL"/>
        </w:rPr>
        <w:t xml:space="preserve"> </w:t>
      </w:r>
      <w:proofErr w:type="spellStart"/>
      <w:r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validateEmail</w:t>
      </w:r>
      <w:proofErr w:type="spellEnd"/>
      <w:r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 xml:space="preserve"> </w:t>
      </w:r>
      <w:r w:rsidR="00017693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 xml:space="preserve">= </w:t>
      </w:r>
      <w:r w:rsidR="00EC3317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(</w:t>
      </w:r>
      <w:r w:rsidR="00017693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arg</w:t>
      </w:r>
      <w:r w:rsidR="00EC3317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 xml:space="preserve">1, </w:t>
      </w:r>
      <w:r w:rsidR="00017693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arg</w:t>
      </w:r>
      <w:r w:rsidR="00EC3317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2..)</w:t>
      </w:r>
      <w:r w:rsidR="00017693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 xml:space="preserve"> =&gt; </w:t>
      </w:r>
      <w:r w:rsidR="00EC3317"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{</w:t>
      </w:r>
    </w:p>
    <w:p w14:paraId="3CDDBFD2" w14:textId="4DDB9331" w:rsidR="00EC3317" w:rsidRPr="004D1401" w:rsidRDefault="00EC3317" w:rsidP="003C0E72">
      <w:pPr>
        <w:spacing w:line="288" w:lineRule="auto"/>
        <w:rPr>
          <w:rFonts w:ascii="Menlo" w:eastAsia="Times New Roman" w:hAnsi="Menlo" w:cs="Menlo"/>
          <w:b/>
          <w:bCs/>
          <w:color w:val="D4D4D4"/>
          <w:szCs w:val="20"/>
          <w:lang w:val="nl-NL" w:eastAsia="nl-NL"/>
        </w:rPr>
      </w:pPr>
      <w:r w:rsidRPr="004D1401">
        <w:rPr>
          <w:rFonts w:ascii="Menlo" w:eastAsia="Times New Roman" w:hAnsi="Menlo" w:cs="Menlo"/>
          <w:b/>
          <w:bCs/>
          <w:color w:val="D4D4D4"/>
          <w:szCs w:val="20"/>
          <w:lang w:val="nl-NL" w:eastAsia="nl-NL"/>
        </w:rPr>
        <w:t xml:space="preserve">    </w:t>
      </w:r>
      <w:r w:rsidRPr="004D1401">
        <w:rPr>
          <w:rFonts w:ascii="Menlo" w:eastAsia="Times New Roman" w:hAnsi="Menlo" w:cs="Menlo"/>
          <w:b/>
          <w:bCs/>
          <w:color w:val="6A9955"/>
          <w:sz w:val="18"/>
          <w:szCs w:val="18"/>
          <w:lang w:val="nl-NL" w:eastAsia="nl-NL"/>
        </w:rPr>
        <w:t xml:space="preserve">// </w:t>
      </w:r>
      <w:r w:rsidR="00724C41" w:rsidRPr="004D1401">
        <w:rPr>
          <w:rFonts w:ascii="Menlo" w:eastAsia="Times New Roman" w:hAnsi="Menlo" w:cs="Menlo"/>
          <w:b/>
          <w:bCs/>
          <w:color w:val="6A9955"/>
          <w:sz w:val="18"/>
          <w:szCs w:val="18"/>
          <w:lang w:val="nl-NL" w:eastAsia="nl-NL"/>
        </w:rPr>
        <w:t>https://stackoverflow.com/questions/6068855/validate-emails-in-js (fictief!)</w:t>
      </w:r>
    </w:p>
    <w:p w14:paraId="2214A89E" w14:textId="77777777" w:rsidR="00EC3317" w:rsidRPr="004D1401" w:rsidRDefault="00EC3317" w:rsidP="003C0E72">
      <w:pPr>
        <w:spacing w:line="288" w:lineRule="auto"/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</w:pPr>
      <w:r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 xml:space="preserve">    code...    </w:t>
      </w:r>
    </w:p>
    <w:p w14:paraId="0D957A43" w14:textId="77777777" w:rsidR="00EC3317" w:rsidRPr="004D1401" w:rsidRDefault="00EC3317" w:rsidP="003C0E72">
      <w:pPr>
        <w:spacing w:line="288" w:lineRule="auto"/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</w:pPr>
      <w:r w:rsidRPr="004D1401">
        <w:rPr>
          <w:rFonts w:ascii="Menlo" w:eastAsia="Times New Roman" w:hAnsi="Menlo" w:cs="Menlo"/>
          <w:b/>
          <w:bCs/>
          <w:color w:val="000000" w:themeColor="text1"/>
          <w:szCs w:val="20"/>
          <w:lang w:val="nl-NL" w:eastAsia="nl-NL"/>
        </w:rPr>
        <w:t>}</w:t>
      </w:r>
    </w:p>
    <w:p w14:paraId="3A800D0B" w14:textId="77777777" w:rsidR="00E3320A" w:rsidRPr="004D1401" w:rsidRDefault="00E3320A" w:rsidP="003C0E72">
      <w:pPr>
        <w:spacing w:line="288" w:lineRule="auto"/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  <w:t xml:space="preserve">Wat </w:t>
      </w:r>
      <w:r w:rsidRPr="004D1401">
        <w:rPr>
          <w:rFonts w:asciiTheme="minorHAnsi" w:hAnsiTheme="minorHAnsi" w:cstheme="minorHAnsi"/>
          <w:b/>
          <w:bCs/>
          <w:i/>
          <w:iCs/>
          <w:color w:val="E36C0A" w:themeColor="accent6" w:themeShade="BF"/>
          <w:sz w:val="22"/>
          <w:szCs w:val="22"/>
          <w:lang w:val="nl-NL"/>
        </w:rPr>
        <w:t>NIET</w:t>
      </w:r>
      <w:r w:rsidRPr="004D1401"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  <w:t xml:space="preserve"> mag is gebruik maken van </w:t>
      </w:r>
      <w:r w:rsidRPr="004D1401">
        <w:rPr>
          <w:rFonts w:asciiTheme="minorHAnsi" w:hAnsiTheme="minorHAnsi" w:cstheme="minorHAnsi"/>
          <w:b/>
          <w:bCs/>
          <w:i/>
          <w:iCs/>
          <w:color w:val="E36C0A" w:themeColor="accent6" w:themeShade="BF"/>
          <w:sz w:val="22"/>
          <w:szCs w:val="22"/>
          <w:lang w:val="nl-NL"/>
        </w:rPr>
        <w:t>bestaande</w:t>
      </w:r>
      <w:r w:rsidRPr="004D1401"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i/>
          <w:iCs/>
          <w:color w:val="E36C0A" w:themeColor="accent6" w:themeShade="BF"/>
          <w:sz w:val="22"/>
          <w:szCs w:val="22"/>
          <w:u w:val="single"/>
          <w:lang w:val="nl-NL"/>
        </w:rPr>
        <w:t>bibliotheken</w:t>
      </w:r>
      <w:r w:rsidR="002C0665" w:rsidRPr="004D1401"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  <w:t xml:space="preserve"> voor </w:t>
      </w:r>
      <w:r w:rsidR="002C0665" w:rsidRPr="004D1401">
        <w:rPr>
          <w:rFonts w:asciiTheme="minorHAnsi" w:hAnsiTheme="minorHAnsi" w:cstheme="minorHAnsi"/>
          <w:b/>
          <w:bCs/>
          <w:i/>
          <w:iCs/>
          <w:color w:val="E36C0A" w:themeColor="accent6" w:themeShade="BF"/>
          <w:sz w:val="22"/>
          <w:szCs w:val="22"/>
          <w:lang w:val="nl-NL"/>
        </w:rPr>
        <w:t>validatie</w:t>
      </w:r>
      <w:r w:rsidR="00EC3317" w:rsidRPr="004D1401"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  <w:t xml:space="preserve"> of de code hiervan te integreren in uw pagina. </w:t>
      </w:r>
      <w:r w:rsidRPr="004D1401">
        <w:rPr>
          <w:rFonts w:asciiTheme="minorHAnsi" w:hAnsiTheme="minorHAnsi" w:cstheme="minorHAnsi"/>
          <w:i/>
          <w:iCs/>
          <w:color w:val="E36C0A" w:themeColor="accent6" w:themeShade="BF"/>
          <w:sz w:val="22"/>
          <w:szCs w:val="22"/>
          <w:lang w:val="nl-NL"/>
        </w:rPr>
        <w:t xml:space="preserve"> </w:t>
      </w:r>
    </w:p>
    <w:p w14:paraId="5D813B62" w14:textId="70A5A50E" w:rsidR="0020368A" w:rsidRDefault="0020368A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683E7BE6" w14:textId="565AB184" w:rsidR="002D6E8E" w:rsidRPr="004D1401" w:rsidRDefault="002D6E8E" w:rsidP="002D6E8E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t>GEBRUIK G</w:t>
      </w:r>
      <w:r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t>ITHUB</w:t>
      </w:r>
    </w:p>
    <w:p w14:paraId="639863EE" w14:textId="5B7D4030" w:rsidR="002D6E8E" w:rsidRPr="004D1401" w:rsidRDefault="002D6E8E" w:rsidP="002D6E8E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>
        <w:rPr>
          <w:rFonts w:asciiTheme="minorHAnsi" w:hAnsiTheme="minorHAnsi" w:cstheme="minorHAnsi"/>
          <w:sz w:val="22"/>
          <w:szCs w:val="22"/>
          <w:lang w:val="nl-NL"/>
        </w:rPr>
        <w:t xml:space="preserve">Zet vanaf het begin </w:t>
      </w:r>
      <w:r w:rsidR="0000726C">
        <w:rPr>
          <w:rFonts w:asciiTheme="minorHAnsi" w:hAnsiTheme="minorHAnsi" w:cstheme="minorHAnsi"/>
          <w:sz w:val="22"/>
          <w:szCs w:val="22"/>
          <w:lang w:val="nl-NL"/>
        </w:rPr>
        <w:t xml:space="preserve">een </w:t>
      </w:r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 xml:space="preserve">nieuwe </w:t>
      </w:r>
      <w:proofErr w:type="spellStart"/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>repo</w:t>
      </w:r>
      <w:proofErr w:type="spellEnd"/>
      <w:r w:rsidR="0000726C">
        <w:rPr>
          <w:rFonts w:asciiTheme="minorHAnsi" w:hAnsiTheme="minorHAnsi" w:cstheme="minorHAnsi"/>
          <w:sz w:val="22"/>
          <w:szCs w:val="22"/>
          <w:lang w:val="nl-NL"/>
        </w:rPr>
        <w:t xml:space="preserve"> op via GitHub. Zorg dat je op </w:t>
      </w:r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>regelmatige</w:t>
      </w:r>
      <w:r w:rsidR="0000726C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>basis</w:t>
      </w:r>
      <w:r w:rsidR="0000726C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>commits</w:t>
      </w:r>
      <w:proofErr w:type="spellEnd"/>
      <w:r w:rsidR="0000726C">
        <w:rPr>
          <w:rFonts w:asciiTheme="minorHAnsi" w:hAnsiTheme="minorHAnsi" w:cstheme="minorHAnsi"/>
          <w:sz w:val="22"/>
          <w:szCs w:val="22"/>
          <w:lang w:val="nl-NL"/>
        </w:rPr>
        <w:t xml:space="preserve"> doet met een </w:t>
      </w:r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>duidelijke</w:t>
      </w:r>
      <w:r w:rsidR="0000726C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00726C" w:rsidRPr="0000726C">
        <w:rPr>
          <w:rFonts w:asciiTheme="minorHAnsi" w:hAnsiTheme="minorHAnsi" w:cstheme="minorHAnsi"/>
          <w:b/>
          <w:bCs/>
          <w:sz w:val="22"/>
          <w:szCs w:val="22"/>
          <w:lang w:val="nl-NL"/>
        </w:rPr>
        <w:t>omschrijving</w:t>
      </w:r>
      <w:r w:rsidR="0000726C">
        <w:rPr>
          <w:rFonts w:asciiTheme="minorHAnsi" w:hAnsiTheme="minorHAnsi" w:cstheme="minorHAnsi"/>
          <w:sz w:val="22"/>
          <w:szCs w:val="22"/>
          <w:lang w:val="nl-NL"/>
        </w:rPr>
        <w:t>!</w:t>
      </w:r>
    </w:p>
    <w:p w14:paraId="1DBA0F03" w14:textId="77777777" w:rsidR="00AB370F" w:rsidRPr="004D1401" w:rsidRDefault="00AB370F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41CFF704" w14:textId="77777777" w:rsidR="00E2766F" w:rsidRPr="004D1401" w:rsidRDefault="00E2766F" w:rsidP="003C0E72">
      <w:pPr>
        <w:spacing w:line="288" w:lineRule="auto"/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t>OPBOUW FORMULIER</w:t>
      </w:r>
    </w:p>
    <w:p w14:paraId="62443B2E" w14:textId="3FA6A5DF" w:rsidR="0039652B" w:rsidRPr="004D1401" w:rsidRDefault="00BA0CCD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Bouw</w:t>
      </w:r>
      <w:r w:rsidR="0039652B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het </w:t>
      </w:r>
      <w:r w:rsidR="0039652B" w:rsidRPr="00F86B76">
        <w:rPr>
          <w:rFonts w:asciiTheme="minorHAnsi" w:hAnsiTheme="minorHAnsi" w:cstheme="minorHAnsi"/>
          <w:b/>
          <w:bCs/>
          <w:sz w:val="22"/>
          <w:szCs w:val="22"/>
          <w:lang w:val="nl-NL"/>
        </w:rPr>
        <w:t>formulier</w:t>
      </w:r>
      <w:r w:rsidR="0039652B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015EB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op met behulp van </w:t>
      </w:r>
      <w:r w:rsidR="00015EB1" w:rsidRPr="00F86B76">
        <w:rPr>
          <w:rFonts w:asciiTheme="minorHAnsi" w:hAnsiTheme="minorHAnsi" w:cstheme="minorHAnsi"/>
          <w:b/>
          <w:bCs/>
          <w:sz w:val="22"/>
          <w:szCs w:val="22"/>
          <w:lang w:val="nl-NL"/>
        </w:rPr>
        <w:t>Bootstrap</w:t>
      </w:r>
      <w:r w:rsidR="00015EB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D54156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zoals te zien </w:t>
      </w:r>
      <w:r w:rsidR="00015EB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is </w:t>
      </w:r>
      <w:r w:rsidR="00D54156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op de laatste pagina </w:t>
      </w:r>
      <w:r w:rsidR="0039652B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als bijlage. </w:t>
      </w:r>
      <w:r w:rsidR="00D54156"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</w:p>
    <w:p w14:paraId="6E9F2EAC" w14:textId="77777777" w:rsidR="00B07805" w:rsidRPr="004D1401" w:rsidRDefault="00D54156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noProof/>
          <w:sz w:val="22"/>
          <w:szCs w:val="22"/>
          <w:lang w:val="nl-NL"/>
        </w:rPr>
        <w:drawing>
          <wp:anchor distT="0" distB="0" distL="114300" distR="114300" simplePos="0" relativeHeight="251659264" behindDoc="1" locked="0" layoutInCell="1" allowOverlap="1" wp14:anchorId="2AE0EC18" wp14:editId="11CE0FFD">
            <wp:simplePos x="0" y="0"/>
            <wp:positionH relativeFrom="column">
              <wp:posOffset>4328160</wp:posOffset>
            </wp:positionH>
            <wp:positionV relativeFrom="paragraph">
              <wp:posOffset>128594</wp:posOffset>
            </wp:positionV>
            <wp:extent cx="1917700" cy="1511300"/>
            <wp:effectExtent l="0" t="0" r="0" b="0"/>
            <wp:wrapTight wrapText="bothSides">
              <wp:wrapPolygon edited="0">
                <wp:start x="0" y="0"/>
                <wp:lineTo x="0" y="21418"/>
                <wp:lineTo x="21457" y="21418"/>
                <wp:lineTo x="21457" y="0"/>
                <wp:lineTo x="0" y="0"/>
              </wp:wrapPolygon>
            </wp:wrapTight>
            <wp:docPr id="5" name="Afbeelding 5" descr="Afbeelding met schermafbeelding, visitekaartj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druk 2020-03-12 14.33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05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Waar schenk je </w:t>
      </w:r>
      <w:r w:rsidR="009F3205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in het </w:t>
      </w:r>
      <w:r w:rsidR="00B07805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bijzonder </w:t>
      </w:r>
      <w:r w:rsidR="00B07805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aandacht</w:t>
      </w:r>
      <w:r w:rsidR="00B07805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aan:</w:t>
      </w:r>
    </w:p>
    <w:p w14:paraId="6BCE69F4" w14:textId="77777777" w:rsidR="00B07805" w:rsidRPr="004D1401" w:rsidRDefault="00B07805" w:rsidP="003C0E72">
      <w:pPr>
        <w:pStyle w:val="ListParagraph"/>
        <w:numPr>
          <w:ilvl w:val="0"/>
          <w:numId w:val="8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Kies de juiste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types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voor de velden in het formulier</w:t>
      </w:r>
    </w:p>
    <w:p w14:paraId="68C39E03" w14:textId="77777777" w:rsidR="0039652B" w:rsidRPr="004D1401" w:rsidRDefault="0039652B" w:rsidP="003C0E72">
      <w:pPr>
        <w:pStyle w:val="ListParagraph"/>
        <w:numPr>
          <w:ilvl w:val="0"/>
          <w:numId w:val="8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Let op de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indeling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(1,2 of 3 kolommen)</w:t>
      </w:r>
    </w:p>
    <w:p w14:paraId="3391DA58" w14:textId="77777777" w:rsidR="009F3205" w:rsidRPr="004D1401" w:rsidRDefault="009F3205" w:rsidP="003C0E72">
      <w:pPr>
        <w:pStyle w:val="ListParagraph"/>
        <w:numPr>
          <w:ilvl w:val="0"/>
          <w:numId w:val="8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Vul waar nodig </w:t>
      </w:r>
      <w:r w:rsidR="00387FF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een </w:t>
      </w:r>
      <w:r w:rsidR="00387FFA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standaard</w:t>
      </w:r>
      <w:r w:rsidR="00387FF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tekst in</w:t>
      </w:r>
      <w:r w:rsidR="00387FF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(zie </w:t>
      </w:r>
      <w:r w:rsidR="00015EB1" w:rsidRPr="004D1401">
        <w:rPr>
          <w:rFonts w:asciiTheme="minorHAnsi" w:hAnsiTheme="minorHAnsi" w:cstheme="minorHAnsi"/>
          <w:sz w:val="22"/>
          <w:szCs w:val="22"/>
          <w:lang w:val="nl-NL"/>
        </w:rPr>
        <w:t>bijlage</w:t>
      </w:r>
      <w:r w:rsidR="00387FFA" w:rsidRPr="004D1401">
        <w:rPr>
          <w:rFonts w:asciiTheme="minorHAnsi" w:hAnsiTheme="minorHAnsi" w:cstheme="minorHAnsi"/>
          <w:sz w:val="22"/>
          <w:szCs w:val="22"/>
          <w:lang w:val="nl-NL"/>
        </w:rPr>
        <w:t>)</w:t>
      </w:r>
    </w:p>
    <w:p w14:paraId="7D72221B" w14:textId="77777777" w:rsidR="009F3205" w:rsidRPr="004D1401" w:rsidRDefault="009F3205" w:rsidP="003C0E72">
      <w:pPr>
        <w:pStyle w:val="ListParagraph"/>
        <w:numPr>
          <w:ilvl w:val="0"/>
          <w:numId w:val="8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Voorzie alle velden van een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label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of een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titel</w:t>
      </w:r>
    </w:p>
    <w:p w14:paraId="1E93523B" w14:textId="77777777" w:rsidR="0039652B" w:rsidRPr="004D1401" w:rsidRDefault="0039652B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14C674FB" w14:textId="77777777" w:rsidR="00387FFA" w:rsidRPr="004D1401" w:rsidRDefault="00387FFA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Bij de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keuzelijsten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LAND en PROVINCIE zet je een standaard tekst klaar en vul je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lijst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op met enkele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landen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en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provincies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.</w:t>
      </w:r>
    </w:p>
    <w:p w14:paraId="1C8288F8" w14:textId="77777777" w:rsidR="00387FFA" w:rsidRPr="004D1401" w:rsidRDefault="00387FFA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56CD4605" w14:textId="48A513FA" w:rsidR="00877DC6" w:rsidRPr="004D1401" w:rsidRDefault="00877DC6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In </w:t>
      </w:r>
      <w:r w:rsidR="007B26D6" w:rsidRPr="004D1401">
        <w:rPr>
          <w:rFonts w:asciiTheme="minorHAnsi" w:hAnsiTheme="minorHAnsi" w:cstheme="minorHAnsi"/>
          <w:sz w:val="22"/>
          <w:szCs w:val="22"/>
          <w:lang w:val="nl-NL"/>
        </w:rPr>
        <w:t>een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sz w:val="22"/>
          <w:szCs w:val="22"/>
          <w:u w:val="single"/>
          <w:lang w:val="nl-NL"/>
        </w:rPr>
        <w:t>rechterkolom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7B26D6" w:rsidRPr="004D1401">
        <w:rPr>
          <w:rFonts w:asciiTheme="minorHAnsi" w:hAnsiTheme="minorHAnsi" w:cstheme="minorHAnsi"/>
          <w:sz w:val="22"/>
          <w:szCs w:val="22"/>
          <w:lang w:val="nl-NL"/>
        </w:rPr>
        <w:t>toon</w:t>
      </w:r>
      <w:r w:rsidR="004E3F9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je </w:t>
      </w:r>
      <w:r w:rsidR="007B26D6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 </w:t>
      </w:r>
      <w:r w:rsidR="00D30FF7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ALERT</w:t>
      </w:r>
      <w:r w:rsidR="00D30FF7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-meldingen. </w:t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Binnen deze tags voorzie je een titel in </w:t>
      </w:r>
      <w:r w:rsidR="00CF1D5A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H4</w:t>
      </w:r>
      <w:r w:rsidR="00BA02A9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-tag</w:t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en een </w:t>
      </w:r>
      <w:r w:rsidR="00CF1D5A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P-tag</w:t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In de P-tag komen de </w:t>
      </w:r>
      <w:r w:rsidR="00CF1D5A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meldingen</w:t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  <w:r w:rsidR="00D30FF7" w:rsidRPr="004D1401">
        <w:rPr>
          <w:rFonts w:asciiTheme="minorHAnsi" w:hAnsiTheme="minorHAnsi" w:cstheme="minorHAnsi"/>
          <w:sz w:val="22"/>
          <w:szCs w:val="22"/>
          <w:lang w:val="nl-NL"/>
        </w:rPr>
        <w:t>De</w:t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CF1D5A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alerts</w:t>
      </w:r>
      <w:r w:rsidR="00D30FF7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D30FF7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verberg</w:t>
      </w:r>
      <w:r w:rsidR="00D30FF7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je </w:t>
      </w:r>
      <w:r w:rsidR="006A7DE8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via </w:t>
      </w:r>
      <w:r w:rsidR="007B26D6" w:rsidRPr="004D1401">
        <w:rPr>
          <w:rFonts w:asciiTheme="minorHAnsi" w:hAnsiTheme="minorHAnsi" w:cstheme="minorHAnsi"/>
          <w:sz w:val="22"/>
          <w:szCs w:val="22"/>
          <w:lang w:val="nl-NL"/>
        </w:rPr>
        <w:t>het</w:t>
      </w:r>
      <w:r w:rsidR="00D30FF7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script.</w:t>
      </w:r>
    </w:p>
    <w:p w14:paraId="1C0402F0" w14:textId="77777777" w:rsidR="009F3205" w:rsidRPr="004D1401" w:rsidRDefault="009F3205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490F11D4" w14:textId="77777777" w:rsidR="00AB370F" w:rsidRPr="004D1401" w:rsidRDefault="00AB370F">
      <w:pPr>
        <w:spacing w:after="200" w:line="276" w:lineRule="auto"/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br w:type="page"/>
      </w:r>
    </w:p>
    <w:p w14:paraId="60F171D9" w14:textId="05DEA290" w:rsidR="00A3264A" w:rsidRPr="004D1401" w:rsidRDefault="00EC3317" w:rsidP="003C0E72">
      <w:pPr>
        <w:spacing w:line="288" w:lineRule="auto"/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lastRenderedPageBreak/>
        <w:t>OPBOUW SCRIPT</w:t>
      </w:r>
    </w:p>
    <w:p w14:paraId="29A988AC" w14:textId="77777777" w:rsidR="00EC3317" w:rsidRPr="004D1401" w:rsidRDefault="00CC12C5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Zorg voor </w:t>
      </w:r>
      <w:r w:rsidR="00EC3317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voldoende</w:t>
      </w:r>
      <w:r w:rsidR="00EC3317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EC3317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commentaar</w:t>
      </w:r>
      <w:r w:rsidR="00EC3317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in uw script.  </w:t>
      </w:r>
    </w:p>
    <w:p w14:paraId="67ECE51B" w14:textId="77777777" w:rsidR="00C86861" w:rsidRPr="004D1401" w:rsidRDefault="00C86861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061E269C" w14:textId="77777777" w:rsidR="00CC12C5" w:rsidRPr="004D1401" w:rsidRDefault="00CC12C5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Bij het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klikken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op de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knop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trigger je </w:t>
      </w:r>
      <w:r w:rsidR="00E634AD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 </w:t>
      </w:r>
      <w:r w:rsidR="00E634AD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functie</w:t>
      </w:r>
      <w:r w:rsidR="00E634AD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="00E634AD"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validateForm</w:t>
      </w:r>
      <w:proofErr w:type="spellEnd"/>
      <w:r w:rsidR="00E634AD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.</w:t>
      </w:r>
      <w:r w:rsidR="00C86861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 xml:space="preserve"> </w:t>
      </w:r>
      <w:r w:rsidR="00877DC6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br/>
      </w:r>
      <w:r w:rsidR="00C8686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In deze functie </w:t>
      </w:r>
      <w:r w:rsidR="00C86861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controleer je alle velden</w:t>
      </w:r>
      <w:r w:rsidR="00C8686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of </w:t>
      </w:r>
      <w:r w:rsidR="00C86861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spreek</w:t>
      </w:r>
      <w:r w:rsidR="00C8686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je eventueel </w:t>
      </w:r>
      <w:r w:rsidR="00C86861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andere functies</w:t>
      </w:r>
      <w:r w:rsidR="00C86861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aan.</w:t>
      </w:r>
    </w:p>
    <w:p w14:paraId="4DBBF46E" w14:textId="77777777" w:rsidR="00C86861" w:rsidRPr="004D1401" w:rsidRDefault="00C86861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3E9CFDEC" w14:textId="77777777" w:rsidR="00EC3317" w:rsidRPr="004D1401" w:rsidRDefault="00C86861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Maak gebruik van een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 xml:space="preserve">errors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waarin je </w:t>
      </w:r>
      <w:r w:rsidR="00E7547E" w:rsidRPr="004D1401">
        <w:rPr>
          <w:rFonts w:asciiTheme="minorHAnsi" w:hAnsiTheme="minorHAnsi" w:cstheme="minorHAnsi"/>
          <w:sz w:val="22"/>
          <w:szCs w:val="22"/>
          <w:lang w:val="nl-NL"/>
        </w:rPr>
        <w:t>iedere melding gaat bewaren.</w:t>
      </w:r>
    </w:p>
    <w:p w14:paraId="27C61809" w14:textId="77777777" w:rsidR="00877DC6" w:rsidRPr="004D1401" w:rsidRDefault="00877DC6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16EA2B22" w14:textId="74497762" w:rsidR="006A7DE8" w:rsidRPr="004D1401" w:rsidRDefault="00544021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Verberg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de ALERT-meldingen</w:t>
      </w:r>
      <w:r w:rsidR="00BA02A9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via jouw script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.</w:t>
      </w:r>
    </w:p>
    <w:p w14:paraId="6BD58471" w14:textId="77777777" w:rsidR="003C0E72" w:rsidRPr="004D1401" w:rsidRDefault="003C0E72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2BABFF6F" w14:textId="63591708" w:rsidR="00192013" w:rsidRPr="004D1401" w:rsidRDefault="00CC12C5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Volgende </w:t>
      </w:r>
      <w:r w:rsidR="00BA02A9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velden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mo</w:t>
      </w:r>
      <w:r w:rsidR="00BA02A9" w:rsidRPr="004D1401">
        <w:rPr>
          <w:rFonts w:asciiTheme="minorHAnsi" w:hAnsiTheme="minorHAnsi" w:cstheme="minorHAnsi"/>
          <w:sz w:val="22"/>
          <w:szCs w:val="22"/>
          <w:lang w:val="nl-NL"/>
        </w:rPr>
        <w:t>gen niet leeg zijn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:</w:t>
      </w:r>
    </w:p>
    <w:p w14:paraId="00730385" w14:textId="77777777" w:rsidR="00CC12C5" w:rsidRPr="004D1401" w:rsidRDefault="00544021" w:rsidP="003C0E72">
      <w:pPr>
        <w:pStyle w:val="ListParagraph"/>
        <w:numPr>
          <w:ilvl w:val="0"/>
          <w:numId w:val="9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VOORNAAM</w:t>
      </w:r>
    </w:p>
    <w:p w14:paraId="575AAFA6" w14:textId="77777777" w:rsidR="00544021" w:rsidRPr="004D1401" w:rsidRDefault="00DD3A26" w:rsidP="003C0E72">
      <w:pPr>
        <w:pStyle w:val="ListParagraph"/>
        <w:numPr>
          <w:ilvl w:val="0"/>
          <w:numId w:val="9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NAAM</w:t>
      </w:r>
    </w:p>
    <w:p w14:paraId="4D116532" w14:textId="77777777" w:rsidR="00544021" w:rsidRPr="004D1401" w:rsidRDefault="00DD3A26" w:rsidP="003C0E72">
      <w:pPr>
        <w:pStyle w:val="ListParagraph"/>
        <w:numPr>
          <w:ilvl w:val="0"/>
          <w:numId w:val="9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GEBRUIKERSNAAM</w:t>
      </w:r>
    </w:p>
    <w:p w14:paraId="2F641811" w14:textId="77777777" w:rsidR="00DD3A26" w:rsidRPr="004D1401" w:rsidRDefault="00DD3A26" w:rsidP="003C0E72">
      <w:pPr>
        <w:pStyle w:val="ListParagraph"/>
        <w:numPr>
          <w:ilvl w:val="0"/>
          <w:numId w:val="9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ADRRES</w:t>
      </w:r>
    </w:p>
    <w:p w14:paraId="2DFC030B" w14:textId="77777777" w:rsidR="00DD3A26" w:rsidRPr="004D1401" w:rsidRDefault="00DD3A26" w:rsidP="003C0E72">
      <w:pPr>
        <w:pStyle w:val="ListParagraph"/>
        <w:numPr>
          <w:ilvl w:val="0"/>
          <w:numId w:val="9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LAND</w:t>
      </w:r>
    </w:p>
    <w:p w14:paraId="380D7FAF" w14:textId="77777777" w:rsidR="00DD3A26" w:rsidRPr="004D1401" w:rsidRDefault="00DD3A26" w:rsidP="003C0E72">
      <w:pPr>
        <w:pStyle w:val="ListParagraph"/>
        <w:numPr>
          <w:ilvl w:val="0"/>
          <w:numId w:val="9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PROVINCIE</w:t>
      </w:r>
    </w:p>
    <w:p w14:paraId="78E8295F" w14:textId="77777777" w:rsidR="00053C12" w:rsidRPr="004D1401" w:rsidRDefault="00053C12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7D8828AE" w14:textId="4BAC1DA9" w:rsidR="002C0665" w:rsidRPr="004D1401" w:rsidRDefault="002C0665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Indien het veld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leeg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is geef je bijvoorbeeld volgende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melding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“</w:t>
      </w:r>
      <w:r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 xml:space="preserve">Het veld </w:t>
      </w:r>
      <w:r w:rsidR="00542AFC"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>voor</w:t>
      </w:r>
      <w:r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>naam is vereist.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”.</w:t>
      </w:r>
    </w:p>
    <w:p w14:paraId="6B8D8F1F" w14:textId="77777777" w:rsidR="00192013" w:rsidRPr="004D1401" w:rsidRDefault="00192013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30B89877" w14:textId="77777777" w:rsidR="00B41D69" w:rsidRPr="004D1401" w:rsidRDefault="00B41D69" w:rsidP="003C0E7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Controle leeg veld</w:t>
      </w:r>
    </w:p>
    <w:p w14:paraId="34BDDEFA" w14:textId="77777777" w:rsidR="0075341E" w:rsidRPr="004D1401" w:rsidRDefault="0075341E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Voor de controle van een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leeg veld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gebruik je een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functie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checkEmptyField</w:t>
      </w:r>
      <w:proofErr w:type="spellEnd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waar je steeds 2 parameters gaat meegeven: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veld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en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melding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.</w:t>
      </w:r>
      <w:r w:rsidR="005D6FF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Voeg na controle </w:t>
      </w:r>
      <w:r w:rsidR="002C7CA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in deze functie </w:t>
      </w:r>
      <w:r w:rsidR="005D6FF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 melding toe aan de </w:t>
      </w:r>
      <w:r w:rsidR="005D6FFF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="005D6FF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5D6FFF"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errors</w:t>
      </w:r>
      <w:r w:rsidR="005D6FF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</w:p>
    <w:p w14:paraId="731FFD2D" w14:textId="77777777" w:rsidR="005D6FFF" w:rsidRPr="004D1401" w:rsidRDefault="005D6FFF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2D4097D1" w14:textId="77777777" w:rsidR="00B41D69" w:rsidRPr="004D1401" w:rsidRDefault="00B41D69" w:rsidP="003C0E7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Controle e-mailadres</w:t>
      </w:r>
    </w:p>
    <w:p w14:paraId="220CF921" w14:textId="77777777" w:rsidR="005D6FFF" w:rsidRPr="004D1401" w:rsidRDefault="005D6FFF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Voor de controle of het een geldig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e-mailadres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is gebruik je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functie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validat</w:t>
      </w:r>
      <w:r w:rsidR="004147D0"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</w:t>
      </w:r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Email</w:t>
      </w:r>
      <w:proofErr w:type="spellEnd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waar je één parameter meegeeft namelijk</w:t>
      </w:r>
      <w:r w:rsidR="004147D0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: </w:t>
      </w:r>
      <w:r w:rsidR="004147D0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e-mailadres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  <w:r w:rsidR="004147D0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Deze functie geeft een </w:t>
      </w:r>
      <w:proofErr w:type="spellStart"/>
      <w:r w:rsidR="004147D0" w:rsidRPr="004D1401">
        <w:rPr>
          <w:rFonts w:asciiTheme="minorHAnsi" w:hAnsiTheme="minorHAnsi" w:cstheme="minorHAnsi"/>
          <w:sz w:val="22"/>
          <w:szCs w:val="22"/>
          <w:lang w:val="nl-NL"/>
        </w:rPr>
        <w:t>boolean</w:t>
      </w:r>
      <w:proofErr w:type="spellEnd"/>
      <w:r w:rsidR="004147D0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terug.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</w:p>
    <w:p w14:paraId="66BE3669" w14:textId="77777777" w:rsidR="002C7CA2" w:rsidRPr="004D1401" w:rsidRDefault="002C7CA2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Indien de controle niet geldig is voeg je de melding “</w:t>
      </w:r>
      <w:proofErr w:type="spellStart"/>
      <w:r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>E-mailaders</w:t>
      </w:r>
      <w:proofErr w:type="spellEnd"/>
      <w:r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 xml:space="preserve"> is niet correct.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” toe aan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errors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.</w:t>
      </w:r>
    </w:p>
    <w:p w14:paraId="2A3A48AA" w14:textId="1AF69537" w:rsidR="004147D0" w:rsidRPr="004D1401" w:rsidRDefault="004147D0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70CB3C49" w14:textId="7C74849B" w:rsidR="001A6B63" w:rsidRPr="004D1401" w:rsidRDefault="001A6B63" w:rsidP="003C0E7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 xml:space="preserve">Controle </w:t>
      </w:r>
      <w:r w:rsidR="003C0E72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wachtwoord</w:t>
      </w:r>
    </w:p>
    <w:p w14:paraId="5C1A27CB" w14:textId="530B3258" w:rsidR="001A6B63" w:rsidRPr="004D1401" w:rsidRDefault="001A6B63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Voor de controle van de </w:t>
      </w:r>
      <w:r w:rsidR="003C0E72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wachtwoorden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controleer je of beide zijn ingevuld. </w:t>
      </w:r>
      <w:r w:rsidR="0035110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Dit mag maar hoeft niet via een functie.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Een </w:t>
      </w:r>
      <w:r w:rsidR="003C0E72" w:rsidRPr="004D1401">
        <w:rPr>
          <w:rFonts w:asciiTheme="minorHAnsi" w:hAnsiTheme="minorHAnsi" w:cstheme="minorHAnsi"/>
          <w:sz w:val="22"/>
          <w:szCs w:val="22"/>
          <w:lang w:val="nl-NL"/>
        </w:rPr>
        <w:t>wachtwoord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moet langer zijn dan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7 karakters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en moet steeds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gelijk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zijn aan het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herhalend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wacht</w:t>
      </w:r>
      <w:r w:rsidR="0035110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woord. Er kunnen dus 4 meldingen </w:t>
      </w:r>
      <w:r w:rsidR="003C0E72" w:rsidRPr="004D1401">
        <w:rPr>
          <w:rFonts w:asciiTheme="minorHAnsi" w:hAnsiTheme="minorHAnsi" w:cstheme="minorHAnsi"/>
          <w:sz w:val="22"/>
          <w:szCs w:val="22"/>
          <w:lang w:val="nl-NL"/>
        </w:rPr>
        <w:t>voor</w:t>
      </w:r>
      <w:r w:rsidR="0035110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komen: 2 voor de lege velden, 1 indien het te kort is en </w:t>
      </w:r>
      <w:r w:rsidR="003C0E7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1 </w:t>
      </w:r>
      <w:r w:rsidR="0035110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wanneer ze niet gelijk zijn aan elkaar. Voeg de meldingen toe aan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errors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.</w:t>
      </w:r>
    </w:p>
    <w:p w14:paraId="00C71708" w14:textId="77777777" w:rsidR="001A6B63" w:rsidRPr="004D1401" w:rsidRDefault="001A6B63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19027887" w14:textId="77777777" w:rsidR="004147D0" w:rsidRPr="004D1401" w:rsidRDefault="004147D0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Controleer zeker </w:t>
      </w:r>
      <w:r w:rsidR="00725C0D" w:rsidRPr="004D1401">
        <w:rPr>
          <w:rFonts w:asciiTheme="minorHAnsi" w:hAnsiTheme="minorHAnsi" w:cstheme="minorHAnsi"/>
          <w:sz w:val="22"/>
          <w:szCs w:val="22"/>
          <w:lang w:val="nl-NL"/>
        </w:rPr>
        <w:t>volgende zaken:</w:t>
      </w:r>
    </w:p>
    <w:p w14:paraId="0ED6938F" w14:textId="77777777" w:rsidR="00725C0D" w:rsidRPr="004D1401" w:rsidRDefault="00AD147C" w:rsidP="003C0E72">
      <w:pPr>
        <w:pStyle w:val="ListParagraph"/>
        <w:numPr>
          <w:ilvl w:val="0"/>
          <w:numId w:val="12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gebruikersnaam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van het mailadres moet voldoen aan volgende criteria:</w:t>
      </w:r>
    </w:p>
    <w:p w14:paraId="58E7977C" w14:textId="77777777" w:rsidR="00FF5729" w:rsidRPr="004D1401" w:rsidRDefault="00FF5729" w:rsidP="003C0E72">
      <w:pPr>
        <w:numPr>
          <w:ilvl w:val="1"/>
          <w:numId w:val="12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Moet minstens één karakter lang zijn</w:t>
      </w:r>
    </w:p>
    <w:p w14:paraId="47AB5546" w14:textId="77777777" w:rsidR="00FF5729" w:rsidRPr="004D1401" w:rsidRDefault="00FF5729" w:rsidP="003C0E72">
      <w:pPr>
        <w:numPr>
          <w:ilvl w:val="1"/>
          <w:numId w:val="12"/>
        </w:numPr>
        <w:spacing w:before="100" w:beforeAutospacing="1" w:after="100" w:afterAutospacing="1"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Mag </w:t>
      </w:r>
      <w:r w:rsidR="00AD147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letters, nummers of </w:t>
      </w:r>
      <w:proofErr w:type="spellStart"/>
      <w:r w:rsidR="00AD147C" w:rsidRPr="004D1401">
        <w:rPr>
          <w:rFonts w:asciiTheme="minorHAnsi" w:hAnsiTheme="minorHAnsi" w:cstheme="minorHAnsi"/>
          <w:sz w:val="22"/>
          <w:szCs w:val="22"/>
          <w:lang w:val="nl-NL"/>
        </w:rPr>
        <w:t>underscores</w:t>
      </w:r>
      <w:proofErr w:type="spellEnd"/>
      <w:r w:rsidR="00AD147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bevatten</w:t>
      </w:r>
    </w:p>
    <w:p w14:paraId="12F3477B" w14:textId="77777777" w:rsidR="00725C0D" w:rsidRPr="004D1401" w:rsidRDefault="00AD147C" w:rsidP="003C0E72">
      <w:pPr>
        <w:numPr>
          <w:ilvl w:val="1"/>
          <w:numId w:val="12"/>
        </w:numPr>
        <w:spacing w:before="100" w:beforeAutospacing="1" w:after="100" w:afterAutospacing="1"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Mag punten of koppeltekens bevatten, maar niet als eerste karakter</w:t>
      </w:r>
    </w:p>
    <w:p w14:paraId="1A0A067D" w14:textId="77777777" w:rsidR="00725C0D" w:rsidRPr="004D1401" w:rsidRDefault="00725C0D" w:rsidP="003C0E72">
      <w:pPr>
        <w:pStyle w:val="ListParagraph"/>
        <w:numPr>
          <w:ilvl w:val="0"/>
          <w:numId w:val="12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Het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domein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AD147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van het mailadres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moet voldoen aan volgende criteria:</w:t>
      </w:r>
    </w:p>
    <w:p w14:paraId="0DA7A3DC" w14:textId="77777777" w:rsidR="00725C0D" w:rsidRPr="004D1401" w:rsidRDefault="00725C0D" w:rsidP="003C0E72">
      <w:pPr>
        <w:numPr>
          <w:ilvl w:val="1"/>
          <w:numId w:val="12"/>
        </w:num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Moet starten met een letter of nummer</w:t>
      </w:r>
    </w:p>
    <w:p w14:paraId="7345D61B" w14:textId="77777777" w:rsidR="00B41D69" w:rsidRPr="004D1401" w:rsidRDefault="00FF5729" w:rsidP="003C0E72">
      <w:pPr>
        <w:numPr>
          <w:ilvl w:val="1"/>
          <w:numId w:val="12"/>
        </w:numPr>
        <w:spacing w:before="100" w:beforeAutospacing="1" w:after="100" w:afterAutospacing="1"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Mag een punt of koppelteken(s) bevatten</w:t>
      </w:r>
    </w:p>
    <w:p w14:paraId="66B3F904" w14:textId="4CF4786E" w:rsidR="00AB370F" w:rsidRPr="004D1401" w:rsidRDefault="0024627C">
      <w:pPr>
        <w:spacing w:after="200" w:line="276" w:lineRule="auto"/>
        <w:rPr>
          <w:rFonts w:asciiTheme="minorHAnsi" w:hAnsiTheme="minorHAnsi" w:cstheme="minorHAnsi"/>
          <w:i/>
          <w:iCs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i/>
          <w:iCs/>
          <w:sz w:val="22"/>
          <w:szCs w:val="22"/>
          <w:lang w:val="nl-NL"/>
        </w:rPr>
        <w:t xml:space="preserve">Werk je met </w:t>
      </w:r>
      <w:proofErr w:type="spellStart"/>
      <w:r w:rsidRPr="004D1401">
        <w:rPr>
          <w:rFonts w:asciiTheme="minorHAnsi" w:hAnsiTheme="minorHAnsi" w:cstheme="minorHAnsi"/>
          <w:b/>
          <w:bCs/>
          <w:i/>
          <w:iCs/>
          <w:sz w:val="22"/>
          <w:szCs w:val="22"/>
          <w:lang w:val="nl-NL"/>
        </w:rPr>
        <w:t>regular</w:t>
      </w:r>
      <w:proofErr w:type="spellEnd"/>
      <w:r w:rsidRPr="004D1401">
        <w:rPr>
          <w:rFonts w:asciiTheme="minorHAnsi" w:hAnsiTheme="minorHAnsi" w:cstheme="minorHAnsi"/>
          <w:b/>
          <w:bCs/>
          <w:i/>
          <w:iCs/>
          <w:sz w:val="22"/>
          <w:szCs w:val="22"/>
          <w:lang w:val="nl-NL"/>
        </w:rPr>
        <w:t xml:space="preserve"> </w:t>
      </w:r>
      <w:proofErr w:type="spellStart"/>
      <w:r w:rsidRPr="004D1401">
        <w:rPr>
          <w:rFonts w:asciiTheme="minorHAnsi" w:hAnsiTheme="minorHAnsi" w:cstheme="minorHAnsi"/>
          <w:b/>
          <w:bCs/>
          <w:i/>
          <w:iCs/>
          <w:sz w:val="22"/>
          <w:szCs w:val="22"/>
          <w:lang w:val="nl-NL"/>
        </w:rPr>
        <w:t>expression</w:t>
      </w:r>
      <w:proofErr w:type="spellEnd"/>
      <w:r w:rsidRPr="004D1401">
        <w:rPr>
          <w:rFonts w:asciiTheme="minorHAnsi" w:hAnsiTheme="minorHAnsi" w:cstheme="minorHAnsi"/>
          <w:i/>
          <w:iCs/>
          <w:sz w:val="22"/>
          <w:szCs w:val="22"/>
          <w:lang w:val="nl-NL"/>
        </w:rPr>
        <w:t xml:space="preserve"> (</w:t>
      </w:r>
      <w:proofErr w:type="spellStart"/>
      <w:r w:rsidRPr="004D1401">
        <w:rPr>
          <w:rFonts w:asciiTheme="minorHAnsi" w:hAnsiTheme="minorHAnsi" w:cstheme="minorHAnsi"/>
          <w:i/>
          <w:iCs/>
          <w:sz w:val="22"/>
          <w:szCs w:val="22"/>
          <w:lang w:val="nl-NL"/>
        </w:rPr>
        <w:t>RegEx</w:t>
      </w:r>
      <w:proofErr w:type="spellEnd"/>
      <w:r w:rsidRPr="004D1401">
        <w:rPr>
          <w:rFonts w:asciiTheme="minorHAnsi" w:hAnsiTheme="minorHAnsi" w:cstheme="minorHAnsi"/>
          <w:i/>
          <w:iCs/>
          <w:sz w:val="22"/>
          <w:szCs w:val="22"/>
          <w:lang w:val="nl-NL"/>
        </w:rPr>
        <w:t>)? Test deze dan online uit op bijvoorbeeld https://regexr.com.</w:t>
      </w:r>
    </w:p>
    <w:p w14:paraId="5933C9EF" w14:textId="28DDF95C" w:rsidR="00B41D69" w:rsidRPr="004D1401" w:rsidRDefault="00B41D69" w:rsidP="003C0E7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lastRenderedPageBreak/>
        <w:t>Controle betalingswijze</w:t>
      </w:r>
    </w:p>
    <w:p w14:paraId="32D6C70B" w14:textId="07AC4E31" w:rsidR="00664C8F" w:rsidRPr="004D1401" w:rsidRDefault="00646397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Voor de controle of er een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betalingswijze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is aangeduid, gebruik je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functie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validatePayment</w:t>
      </w:r>
      <w:proofErr w:type="spellEnd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waar je één parameter meegeeft namelijk: </w:t>
      </w:r>
      <w:r w:rsidR="00CF1D5A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veld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  <w:r w:rsidR="00B22120"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In deze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functie</w:t>
      </w:r>
      <w:r w:rsidR="00CF1D5A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vul</w:t>
      </w:r>
      <w:r w:rsidR="0088228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je de </w:t>
      </w:r>
      <w:r w:rsidR="00882282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P-tag</w:t>
      </w:r>
      <w:r w:rsidR="0088228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binnen de </w:t>
      </w:r>
      <w:r w:rsidR="00882282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blauwe</w:t>
      </w:r>
      <w:r w:rsidR="00882282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(betalingswijze) </w:t>
      </w:r>
      <w:r w:rsidR="00882282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 xml:space="preserve">alert </w:t>
      </w:r>
      <w:r w:rsidR="00882282" w:rsidRPr="004D1401">
        <w:rPr>
          <w:rFonts w:asciiTheme="minorHAnsi" w:hAnsiTheme="minorHAnsi" w:cstheme="minorHAnsi"/>
          <w:sz w:val="22"/>
          <w:szCs w:val="22"/>
          <w:lang w:val="nl-NL"/>
        </w:rPr>
        <w:t>op</w:t>
      </w:r>
      <w:r w:rsidR="00664C8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</w:p>
    <w:p w14:paraId="07BC093E" w14:textId="784069F7" w:rsidR="00646397" w:rsidRPr="004D1401" w:rsidRDefault="00B22120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  <w:r w:rsidR="00483148" w:rsidRPr="004D1401">
        <w:rPr>
          <w:rFonts w:asciiTheme="minorHAnsi" w:hAnsiTheme="minorHAnsi" w:cstheme="minorHAnsi"/>
          <w:noProof/>
          <w:sz w:val="22"/>
          <w:szCs w:val="22"/>
          <w:lang w:val="nl-NL"/>
        </w:rPr>
        <w:drawing>
          <wp:anchor distT="0" distB="0" distL="114300" distR="114300" simplePos="0" relativeHeight="251660288" behindDoc="1" locked="0" layoutInCell="1" allowOverlap="1" wp14:anchorId="29482A63" wp14:editId="705F4D87">
            <wp:simplePos x="0" y="0"/>
            <wp:positionH relativeFrom="column">
              <wp:posOffset>3437368</wp:posOffset>
            </wp:positionH>
            <wp:positionV relativeFrom="paragraph">
              <wp:posOffset>-2966</wp:posOffset>
            </wp:positionV>
            <wp:extent cx="2703830" cy="925830"/>
            <wp:effectExtent l="0" t="0" r="1270" b="1270"/>
            <wp:wrapTight wrapText="bothSides">
              <wp:wrapPolygon edited="0">
                <wp:start x="0" y="0"/>
                <wp:lineTo x="0" y="21333"/>
                <wp:lineTo x="21509" y="21333"/>
                <wp:lineTo x="21509" y="0"/>
                <wp:lineTo x="0" y="0"/>
              </wp:wrapPolygon>
            </wp:wrapTight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fdruk 2020-03-12 12.06.1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77"/>
                    <a:stretch/>
                  </pic:blipFill>
                  <pic:spPr bwMode="auto">
                    <a:xfrm>
                      <a:off x="0" y="0"/>
                      <a:ext cx="2703830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C8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“Overschrijving” in het voorbeeld is </w:t>
      </w:r>
      <w:r w:rsidR="00664C8F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variabel</w:t>
      </w:r>
      <w:r w:rsidR="00664C8F" w:rsidRPr="004D1401">
        <w:rPr>
          <w:rFonts w:asciiTheme="minorHAnsi" w:hAnsiTheme="minorHAnsi" w:cstheme="minorHAnsi"/>
          <w:sz w:val="22"/>
          <w:szCs w:val="22"/>
          <w:lang w:val="nl-NL"/>
        </w:rPr>
        <w:t>. Dit zou dus ook “banking app”, “visa card” of “</w:t>
      </w:r>
      <w:proofErr w:type="spellStart"/>
      <w:r w:rsidR="00664C8F" w:rsidRPr="004D1401">
        <w:rPr>
          <w:rFonts w:asciiTheme="minorHAnsi" w:hAnsiTheme="minorHAnsi" w:cstheme="minorHAnsi"/>
          <w:sz w:val="22"/>
          <w:szCs w:val="22"/>
          <w:lang w:val="nl-NL"/>
        </w:rPr>
        <w:t>paypal</w:t>
      </w:r>
      <w:proofErr w:type="spellEnd"/>
      <w:r w:rsidR="00664C8F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” kunnen zijn naargelang wat de gebruiker had aangeduid. </w:t>
      </w:r>
      <w:r w:rsidR="00664C8F" w:rsidRPr="004D1401">
        <w:rPr>
          <w:rFonts w:asciiTheme="minorHAnsi" w:hAnsiTheme="minorHAnsi" w:cstheme="minorHAnsi"/>
          <w:noProof/>
          <w:sz w:val="22"/>
          <w:szCs w:val="22"/>
          <w:lang w:val="nl-NL"/>
        </w:rPr>
        <w:t xml:space="preserve"> </w:t>
      </w:r>
    </w:p>
    <w:p w14:paraId="53BB3942" w14:textId="77777777" w:rsidR="003015FD" w:rsidRPr="004D1401" w:rsidRDefault="003015FD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5090797C" w14:textId="2164E9F1" w:rsidR="00B41D69" w:rsidRPr="004D1401" w:rsidRDefault="00B41D69" w:rsidP="003C0E72">
      <w:pPr>
        <w:spacing w:line="288" w:lineRule="auto"/>
        <w:rPr>
          <w:rFonts w:asciiTheme="minorHAnsi" w:hAnsiTheme="minorHAnsi" w:cstheme="minorHAnsi"/>
          <w:b/>
          <w:bCs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Controle postcode</w:t>
      </w:r>
    </w:p>
    <w:p w14:paraId="516CD03D" w14:textId="7A39593E" w:rsidR="003015FD" w:rsidRPr="004D1401" w:rsidRDefault="003015FD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Voor de controle van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postcode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gebruik je een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functie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proofErr w:type="spellStart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checkPC</w:t>
      </w:r>
      <w:proofErr w:type="spellEnd"/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waar je één parameter meegeeft namelijk: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veld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Indien het veld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leeg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is geef je de melding “</w:t>
      </w:r>
      <w:r w:rsidR="001457B3"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>Het veld postcode is vereist</w:t>
      </w:r>
      <w:r w:rsidR="001457B3"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.</w:t>
      </w:r>
      <w:r w:rsidR="00242703" w:rsidRPr="004D1401">
        <w:rPr>
          <w:rFonts w:asciiTheme="minorHAnsi" w:hAnsiTheme="minorHAnsi" w:cstheme="minorHAnsi"/>
          <w:sz w:val="22"/>
          <w:szCs w:val="22"/>
          <w:lang w:val="nl-NL"/>
        </w:rPr>
        <w:t>”.</w:t>
      </w:r>
      <w:r w:rsidR="001457B3"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  <w:r w:rsidR="00242703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De waarde moet </w:t>
      </w:r>
      <w:r w:rsidR="001457B3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ook </w:t>
      </w:r>
      <w:r w:rsidR="00242703" w:rsidRPr="004D1401">
        <w:rPr>
          <w:rFonts w:asciiTheme="minorHAnsi" w:hAnsiTheme="minorHAnsi" w:cstheme="minorHAnsi"/>
          <w:sz w:val="22"/>
          <w:szCs w:val="22"/>
          <w:lang w:val="nl-NL"/>
        </w:rPr>
        <w:t>groter of gelijk zijn aan 1000 en kleiner dan 10000. Dus van 1000 t.e.m. 9999 is geldig! Geef anders de melding “</w:t>
      </w:r>
      <w:r w:rsidR="001457B3" w:rsidRPr="004D1401">
        <w:rPr>
          <w:rFonts w:asciiTheme="minorHAnsi" w:hAnsiTheme="minorHAnsi" w:cstheme="minorHAnsi"/>
          <w:i/>
          <w:iCs/>
          <w:sz w:val="22"/>
          <w:szCs w:val="22"/>
          <w:u w:val="single"/>
          <w:lang w:val="nl-NL"/>
        </w:rPr>
        <w:t>De waarde van postcode moet tussen 1000 en 9999 liggen.</w:t>
      </w:r>
      <w:r w:rsidR="00242703" w:rsidRPr="004D1401">
        <w:rPr>
          <w:rFonts w:asciiTheme="minorHAnsi" w:hAnsiTheme="minorHAnsi" w:cstheme="minorHAnsi"/>
          <w:sz w:val="22"/>
          <w:szCs w:val="22"/>
          <w:lang w:val="nl-NL"/>
        </w:rPr>
        <w:t>”.</w:t>
      </w:r>
    </w:p>
    <w:p w14:paraId="567DA3BA" w14:textId="77777777" w:rsidR="003015FD" w:rsidRPr="004D1401" w:rsidRDefault="003015FD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>Voeg de</w:t>
      </w:r>
      <w:r w:rsidR="00242703" w:rsidRPr="004D1401">
        <w:rPr>
          <w:rFonts w:asciiTheme="minorHAnsi" w:hAnsiTheme="minorHAnsi" w:cstheme="minorHAnsi"/>
          <w:sz w:val="22"/>
          <w:szCs w:val="22"/>
          <w:lang w:val="nl-NL"/>
        </w:rPr>
        <w:t>ze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melding</w:t>
      </w:r>
      <w:r w:rsidR="00242703" w:rsidRPr="004D1401">
        <w:rPr>
          <w:rFonts w:asciiTheme="minorHAnsi" w:hAnsiTheme="minorHAnsi" w:cstheme="minorHAnsi"/>
          <w:sz w:val="22"/>
          <w:szCs w:val="22"/>
          <w:lang w:val="nl-NL"/>
        </w:rPr>
        <w:t>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toe aan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errors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</w:p>
    <w:p w14:paraId="2CFF022B" w14:textId="77777777" w:rsidR="001457B3" w:rsidRPr="004D1401" w:rsidRDefault="001457B3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4E02FF2A" w14:textId="77777777" w:rsidR="006E29DC" w:rsidRPr="004D1401" w:rsidRDefault="00FD180A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Controleer ook of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algemene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voorwaarden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zijn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aangeduid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>. Dit is verplicht.</w:t>
      </w:r>
      <w:r w:rsidR="006E29D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992AB0"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  <w:r w:rsidR="006E29D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Voeg een melding toe aan de </w:t>
      </w:r>
      <w:r w:rsidR="006E29DC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="006E29D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6E29DC"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errors</w:t>
      </w:r>
      <w:r w:rsidR="006E29D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. </w:t>
      </w:r>
    </w:p>
    <w:p w14:paraId="0921D662" w14:textId="77777777" w:rsidR="00AB370F" w:rsidRPr="004D1401" w:rsidRDefault="00AB370F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</w:p>
    <w:p w14:paraId="15004187" w14:textId="21096531" w:rsidR="00AB370F" w:rsidRPr="004D1401" w:rsidRDefault="00FD180A" w:rsidP="003C0E72">
      <w:pPr>
        <w:spacing w:line="288" w:lineRule="auto"/>
        <w:rPr>
          <w:rFonts w:asciiTheme="minorHAnsi" w:hAnsiTheme="minorHAnsi" w:cstheme="minorHAnsi"/>
          <w:sz w:val="22"/>
          <w:szCs w:val="22"/>
          <w:lang w:val="nl-NL"/>
        </w:rPr>
      </w:pP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Geef op het einde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ofwel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de </w:t>
      </w:r>
      <w:r w:rsidR="00992AB0"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array</w:t>
      </w:r>
      <w:r w:rsidR="00992AB0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992AB0" w:rsidRPr="004D1401">
        <w:rPr>
          <w:rFonts w:asciiTheme="minorHAnsi" w:hAnsiTheme="minorHAnsi" w:cstheme="minorHAnsi"/>
          <w:b/>
          <w:bCs/>
          <w:color w:val="049CAB"/>
          <w:sz w:val="22"/>
          <w:szCs w:val="22"/>
          <w:lang w:val="nl-NL"/>
        </w:rPr>
        <w:t>errors</w:t>
      </w:r>
      <w:r w:rsidR="00992AB0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weer, </w:t>
      </w:r>
      <w:r w:rsidRPr="004D1401">
        <w:rPr>
          <w:rFonts w:asciiTheme="minorHAnsi" w:hAnsiTheme="minorHAnsi" w:cstheme="minorHAnsi"/>
          <w:sz w:val="22"/>
          <w:szCs w:val="22"/>
          <w:u w:val="single"/>
          <w:lang w:val="nl-NL"/>
        </w:rPr>
        <w:t>ofwel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groene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en de </w:t>
      </w:r>
      <w:r w:rsidRPr="004D1401">
        <w:rPr>
          <w:rFonts w:asciiTheme="minorHAnsi" w:hAnsiTheme="minorHAnsi" w:cstheme="minorHAnsi"/>
          <w:b/>
          <w:bCs/>
          <w:sz w:val="22"/>
          <w:szCs w:val="22"/>
          <w:lang w:val="nl-NL"/>
        </w:rPr>
        <w:t>blauwe</w:t>
      </w:r>
      <w:r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alert samen.</w:t>
      </w:r>
      <w:r w:rsidR="0024643C" w:rsidRPr="004D1401">
        <w:rPr>
          <w:rFonts w:asciiTheme="minorHAnsi" w:hAnsiTheme="minorHAnsi" w:cstheme="minorHAnsi"/>
          <w:sz w:val="22"/>
          <w:szCs w:val="22"/>
          <w:lang w:val="nl-NL"/>
        </w:rPr>
        <w:t xml:space="preserve"> </w:t>
      </w:r>
      <w:r w:rsidR="006A3D67" w:rsidRPr="004D1401">
        <w:rPr>
          <w:rFonts w:asciiTheme="minorHAnsi" w:hAnsiTheme="minorHAnsi" w:cstheme="minorHAnsi"/>
          <w:sz w:val="22"/>
          <w:szCs w:val="22"/>
          <w:lang w:val="nl-NL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827"/>
        <w:gridCol w:w="2835"/>
      </w:tblGrid>
      <w:tr w:rsidR="00F416F7" w:rsidRPr="004D1401" w14:paraId="38D0CE1C" w14:textId="77777777" w:rsidTr="0024643C">
        <w:tc>
          <w:tcPr>
            <w:tcW w:w="6804" w:type="dxa"/>
            <w:gridSpan w:val="2"/>
          </w:tcPr>
          <w:p w14:paraId="2BB835E0" w14:textId="77777777" w:rsidR="00F416F7" w:rsidRPr="004D1401" w:rsidRDefault="00F416F7" w:rsidP="00F416F7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nl-NL"/>
              </w:rPr>
              <w:t>ERRORS</w:t>
            </w:r>
          </w:p>
        </w:tc>
        <w:tc>
          <w:tcPr>
            <w:tcW w:w="2835" w:type="dxa"/>
          </w:tcPr>
          <w:p w14:paraId="54F7930A" w14:textId="77777777" w:rsidR="00F416F7" w:rsidRPr="004D1401" w:rsidRDefault="00F416F7" w:rsidP="00F416F7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nl-NL"/>
              </w:rPr>
              <w:t>VERZONDEN</w:t>
            </w: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t xml:space="preserve"> (fictief)</w:t>
            </w:r>
          </w:p>
        </w:tc>
      </w:tr>
      <w:tr w:rsidR="00F416F7" w:rsidRPr="004D1401" w14:paraId="5A2B3DCA" w14:textId="77777777" w:rsidTr="0024643C">
        <w:tc>
          <w:tcPr>
            <w:tcW w:w="2977" w:type="dxa"/>
          </w:tcPr>
          <w:p w14:paraId="3D7FDC18" w14:textId="77777777" w:rsidR="00F416F7" w:rsidRPr="004D1401" w:rsidRDefault="00F416F7" w:rsidP="00AD147C">
            <w:pPr>
              <w:spacing w:before="100" w:beforeAutospacing="1" w:after="100" w:afterAutospacing="1"/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t>Bijvoorbeeld niets ingevuld.</w:t>
            </w:r>
          </w:p>
        </w:tc>
        <w:tc>
          <w:tcPr>
            <w:tcW w:w="3827" w:type="dxa"/>
          </w:tcPr>
          <w:p w14:paraId="6D2B48FA" w14:textId="77777777" w:rsidR="00F416F7" w:rsidRPr="004D1401" w:rsidRDefault="0024643C" w:rsidP="00AD147C">
            <w:pPr>
              <w:spacing w:before="100" w:beforeAutospacing="1" w:after="100" w:afterAutospacing="1"/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t>Fout bij wachtwoord, adres en postcode</w:t>
            </w:r>
          </w:p>
        </w:tc>
        <w:tc>
          <w:tcPr>
            <w:tcW w:w="2835" w:type="dxa"/>
          </w:tcPr>
          <w:p w14:paraId="309B8ADE" w14:textId="77777777" w:rsidR="00F416F7" w:rsidRPr="004D1401" w:rsidRDefault="0024643C" w:rsidP="0024643C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t>Alles in orde!</w:t>
            </w:r>
          </w:p>
        </w:tc>
      </w:tr>
      <w:tr w:rsidR="00F416F7" w:rsidRPr="004D1401" w14:paraId="3C17F677" w14:textId="77777777" w:rsidTr="0024643C">
        <w:tc>
          <w:tcPr>
            <w:tcW w:w="2977" w:type="dxa"/>
          </w:tcPr>
          <w:p w14:paraId="47EE51BD" w14:textId="77777777" w:rsidR="00F416F7" w:rsidRPr="004D1401" w:rsidRDefault="00F416F7" w:rsidP="00AD147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drawing>
                <wp:inline distT="0" distB="0" distL="0" distR="0" wp14:anchorId="15D109AB" wp14:editId="0F6C9BE6">
                  <wp:extent cx="1866900" cy="1828800"/>
                  <wp:effectExtent l="0" t="0" r="0" b="0"/>
                  <wp:docPr id="7" name="Afbeelding 7" descr="Afbeelding met tekst,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hermafdruk 2020-03-12 16.29.0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1CC293F5" w14:textId="77777777" w:rsidR="00F416F7" w:rsidRPr="004D1401" w:rsidRDefault="00F416F7" w:rsidP="00AD147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drawing>
                <wp:inline distT="0" distB="0" distL="0" distR="0" wp14:anchorId="54A57190" wp14:editId="6A028531">
                  <wp:extent cx="1854200" cy="965200"/>
                  <wp:effectExtent l="0" t="0" r="0" b="0"/>
                  <wp:docPr id="8" name="Afbeelding 8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hermafdruk 2020-03-12 16.30.2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FB2DEBD" w14:textId="77777777" w:rsidR="00F416F7" w:rsidRPr="004D1401" w:rsidRDefault="00F416F7" w:rsidP="00AD147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4D1401">
              <w:rPr>
                <w:rFonts w:asciiTheme="minorHAnsi" w:hAnsiTheme="minorHAnsi" w:cstheme="minorHAnsi"/>
                <w:noProof/>
                <w:sz w:val="22"/>
                <w:szCs w:val="22"/>
                <w:lang w:val="nl-NL"/>
              </w:rPr>
              <w:drawing>
                <wp:inline distT="0" distB="0" distL="0" distR="0" wp14:anchorId="7DBC8782" wp14:editId="44A776D8">
                  <wp:extent cx="1955800" cy="1282700"/>
                  <wp:effectExtent l="0" t="0" r="0" b="0"/>
                  <wp:docPr id="10" name="Afbeelding 10" descr="Afbeelding met schermafbeel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hermafdruk 2020-03-12 12.06.1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0C2B" w14:textId="19227ADD" w:rsidR="006A2295" w:rsidRPr="004D1401" w:rsidRDefault="006A2295" w:rsidP="006A2295">
      <w:pPr>
        <w:rPr>
          <w:rFonts w:asciiTheme="minorHAnsi" w:hAnsiTheme="minorHAnsi" w:cstheme="minorHAnsi"/>
          <w:sz w:val="21"/>
          <w:szCs w:val="21"/>
          <w:lang w:val="nl-NL"/>
        </w:rPr>
      </w:pPr>
    </w:p>
    <w:p w14:paraId="3AE43B33" w14:textId="6562A042" w:rsidR="0020749D" w:rsidRPr="004D1401" w:rsidRDefault="0020749D" w:rsidP="0020749D">
      <w:pPr>
        <w:pStyle w:val="Bewaar"/>
        <w:rPr>
          <w:i/>
          <w:iCs/>
        </w:rPr>
      </w:pPr>
      <w:r w:rsidRPr="004D1401">
        <w:t>Bewaar de</w:t>
      </w:r>
      <w:r w:rsidR="00542AFC" w:rsidRPr="004D1401">
        <w:t>z</w:t>
      </w:r>
      <w:r w:rsidRPr="004D1401">
        <w:t xml:space="preserve">e pagina als </w:t>
      </w:r>
      <w:r w:rsidR="00542AFC" w:rsidRPr="004D1401">
        <w:rPr>
          <w:b/>
          <w:bCs/>
        </w:rPr>
        <w:t xml:space="preserve">stud_nr-je_naam.html </w:t>
      </w:r>
      <w:r w:rsidR="00542AFC" w:rsidRPr="004D1401">
        <w:t xml:space="preserve">(bijv. </w:t>
      </w:r>
      <w:r w:rsidRPr="004D1401">
        <w:rPr>
          <w:i/>
          <w:iCs/>
        </w:rPr>
        <w:t>u0129377</w:t>
      </w:r>
      <w:r w:rsidR="005B47E1">
        <w:rPr>
          <w:i/>
          <w:iCs/>
        </w:rPr>
        <w:t>_thomas_</w:t>
      </w:r>
      <w:r w:rsidRPr="004D1401">
        <w:rPr>
          <w:i/>
          <w:iCs/>
        </w:rPr>
        <w:t>more.html</w:t>
      </w:r>
      <w:r w:rsidR="00542AFC" w:rsidRPr="004D1401">
        <w:rPr>
          <w:i/>
          <w:iCs/>
        </w:rPr>
        <w:t>).</w:t>
      </w:r>
    </w:p>
    <w:p w14:paraId="4B992266" w14:textId="1F33A174" w:rsidR="00542AFC" w:rsidRPr="004D1401" w:rsidRDefault="00542AFC" w:rsidP="00542AFC">
      <w:pPr>
        <w:spacing w:line="288" w:lineRule="auto"/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28"/>
          <w:szCs w:val="52"/>
          <w:lang w:val="nl-NL"/>
        </w:rPr>
        <w:t>INLEVEREN</w:t>
      </w:r>
    </w:p>
    <w:p w14:paraId="4B3B3EC7" w14:textId="3326864B" w:rsidR="0020749D" w:rsidRPr="004D1401" w:rsidRDefault="00542AFC" w:rsidP="002C2BBD">
      <w:pPr>
        <w:pStyle w:val="Bewaar"/>
        <w:numPr>
          <w:ilvl w:val="0"/>
          <w:numId w:val="13"/>
        </w:numPr>
        <w:rPr>
          <w:color w:val="000000" w:themeColor="text1"/>
        </w:rPr>
      </w:pPr>
      <w:r w:rsidRPr="004D1401">
        <w:rPr>
          <w:color w:val="000000" w:themeColor="text1"/>
        </w:rPr>
        <w:t xml:space="preserve">Plaats </w:t>
      </w:r>
      <w:r w:rsidR="003E33F9" w:rsidRPr="004D1401">
        <w:rPr>
          <w:color w:val="000000" w:themeColor="text1"/>
        </w:rPr>
        <w:t xml:space="preserve">dit project </w:t>
      </w:r>
      <w:r w:rsidR="00535B20" w:rsidRPr="004D1401">
        <w:rPr>
          <w:b/>
          <w:bCs/>
          <w:color w:val="000000" w:themeColor="text1"/>
        </w:rPr>
        <w:t>online</w:t>
      </w:r>
      <w:r w:rsidR="00535B20" w:rsidRPr="004D1401">
        <w:rPr>
          <w:color w:val="000000" w:themeColor="text1"/>
        </w:rPr>
        <w:t xml:space="preserve"> </w:t>
      </w:r>
      <w:r w:rsidR="003E33F9" w:rsidRPr="004D1401">
        <w:rPr>
          <w:color w:val="000000" w:themeColor="text1"/>
        </w:rPr>
        <w:t xml:space="preserve">via </w:t>
      </w:r>
      <w:r w:rsidR="003E33F9" w:rsidRPr="004D1401">
        <w:rPr>
          <w:b/>
          <w:bCs/>
          <w:color w:val="000000" w:themeColor="text1"/>
        </w:rPr>
        <w:t>FTP</w:t>
      </w:r>
      <w:r w:rsidR="003E33F9" w:rsidRPr="004D1401">
        <w:rPr>
          <w:color w:val="000000" w:themeColor="text1"/>
        </w:rPr>
        <w:t xml:space="preserve"> in een map “j</w:t>
      </w:r>
      <w:r w:rsidR="00B44F49">
        <w:rPr>
          <w:color w:val="000000" w:themeColor="text1"/>
        </w:rPr>
        <w:t>avascript</w:t>
      </w:r>
      <w:r w:rsidR="003E33F9" w:rsidRPr="004D1401">
        <w:rPr>
          <w:color w:val="000000" w:themeColor="text1"/>
        </w:rPr>
        <w:t xml:space="preserve">” op </w:t>
      </w:r>
      <w:r w:rsidR="00B44F49">
        <w:rPr>
          <w:color w:val="000000" w:themeColor="text1"/>
        </w:rPr>
        <w:t>jouw eigen w</w:t>
      </w:r>
      <w:r w:rsidR="003E33F9" w:rsidRPr="004D1401">
        <w:rPr>
          <w:color w:val="000000" w:themeColor="text1"/>
        </w:rPr>
        <w:t>ebruimte</w:t>
      </w:r>
      <w:r w:rsidR="007A66EC" w:rsidRPr="004D1401">
        <w:rPr>
          <w:color w:val="000000" w:themeColor="text1"/>
        </w:rPr>
        <w:t>.</w:t>
      </w:r>
      <w:r w:rsidR="003E33F9" w:rsidRPr="004D1401">
        <w:rPr>
          <w:color w:val="000000" w:themeColor="text1"/>
        </w:rPr>
        <w:br/>
      </w:r>
      <w:r w:rsidR="007A66EC" w:rsidRPr="004D1401">
        <w:rPr>
          <w:color w:val="000000" w:themeColor="text1"/>
        </w:rPr>
        <w:t>B</w:t>
      </w:r>
      <w:r w:rsidR="003E33F9" w:rsidRPr="004D1401">
        <w:rPr>
          <w:color w:val="000000" w:themeColor="text1"/>
        </w:rPr>
        <w:t xml:space="preserve">ijvoorbeeld: </w:t>
      </w:r>
      <w:r w:rsidR="003E33F9" w:rsidRPr="004D1401">
        <w:rPr>
          <w:i/>
          <w:iCs/>
        </w:rPr>
        <w:t>https://</w:t>
      </w:r>
      <w:r w:rsidR="00B44F49">
        <w:rPr>
          <w:i/>
          <w:iCs/>
        </w:rPr>
        <w:t>www.studentxyz.be</w:t>
      </w:r>
      <w:r w:rsidR="003E33F9" w:rsidRPr="004D1401">
        <w:rPr>
          <w:i/>
          <w:iCs/>
        </w:rPr>
        <w:t>/j</w:t>
      </w:r>
      <w:r w:rsidR="00483481">
        <w:rPr>
          <w:i/>
          <w:iCs/>
        </w:rPr>
        <w:t>avascript</w:t>
      </w:r>
      <w:r w:rsidR="006A3D67" w:rsidRPr="004D1401">
        <w:rPr>
          <w:i/>
          <w:iCs/>
        </w:rPr>
        <w:t>/</w:t>
      </w:r>
      <w:r w:rsidR="005B47E1" w:rsidRPr="004D1401">
        <w:rPr>
          <w:i/>
          <w:iCs/>
        </w:rPr>
        <w:t>u0129377</w:t>
      </w:r>
      <w:r w:rsidR="005B47E1">
        <w:rPr>
          <w:i/>
          <w:iCs/>
        </w:rPr>
        <w:t>_thomas_</w:t>
      </w:r>
      <w:r w:rsidR="005B47E1" w:rsidRPr="004D1401">
        <w:rPr>
          <w:i/>
          <w:iCs/>
        </w:rPr>
        <w:t>more.html</w:t>
      </w:r>
    </w:p>
    <w:p w14:paraId="1D3ED5DE" w14:textId="7402DA2A" w:rsidR="00CA3429" w:rsidRPr="004D1401" w:rsidRDefault="0062703A" w:rsidP="00DF17E9">
      <w:pPr>
        <w:pStyle w:val="Bewaar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Werk met een nieuwe </w:t>
      </w:r>
      <w:proofErr w:type="spellStart"/>
      <w:r>
        <w:rPr>
          <w:color w:val="000000" w:themeColor="text1"/>
        </w:rPr>
        <w:t>repo</w:t>
      </w:r>
      <w:proofErr w:type="spellEnd"/>
      <w:r>
        <w:rPr>
          <w:color w:val="000000" w:themeColor="text1"/>
        </w:rPr>
        <w:t xml:space="preserve"> </w:t>
      </w:r>
      <w:r w:rsidR="003E33F9" w:rsidRPr="004D1401">
        <w:rPr>
          <w:color w:val="000000" w:themeColor="text1"/>
        </w:rPr>
        <w:t xml:space="preserve">op </w:t>
      </w:r>
      <w:r w:rsidR="003E33F9" w:rsidRPr="004D1401">
        <w:rPr>
          <w:b/>
          <w:bCs/>
          <w:color w:val="000000" w:themeColor="text1"/>
        </w:rPr>
        <w:t>GitHub</w:t>
      </w:r>
      <w:r w:rsidR="00EE26A5" w:rsidRPr="004D1401">
        <w:rPr>
          <w:color w:val="000000" w:themeColor="text1"/>
        </w:rPr>
        <w:t xml:space="preserve">. </w:t>
      </w:r>
      <w:r w:rsidR="0086545D" w:rsidRPr="004D1401">
        <w:rPr>
          <w:color w:val="000000" w:themeColor="text1"/>
        </w:rPr>
        <w:t xml:space="preserve">Zorg dat dit </w:t>
      </w:r>
      <w:r w:rsidR="0086545D" w:rsidRPr="004D1401">
        <w:rPr>
          <w:b/>
          <w:bCs/>
          <w:color w:val="000000" w:themeColor="text1"/>
        </w:rPr>
        <w:t>public</w:t>
      </w:r>
      <w:r w:rsidR="0086545D" w:rsidRPr="004D1401">
        <w:rPr>
          <w:color w:val="000000" w:themeColor="text1"/>
        </w:rPr>
        <w:t xml:space="preserve"> staat en niet </w:t>
      </w:r>
      <w:r w:rsidR="0086545D" w:rsidRPr="004D1401">
        <w:rPr>
          <w:b/>
          <w:bCs/>
          <w:color w:val="000000" w:themeColor="text1"/>
        </w:rPr>
        <w:t>private</w:t>
      </w:r>
      <w:r w:rsidR="0086545D" w:rsidRPr="004D1401">
        <w:rPr>
          <w:color w:val="000000" w:themeColor="text1"/>
        </w:rPr>
        <w:t xml:space="preserve">! </w:t>
      </w:r>
      <w:r w:rsidR="0086545D" w:rsidRPr="004D1401">
        <w:rPr>
          <w:color w:val="000000" w:themeColor="text1"/>
        </w:rPr>
        <w:br/>
      </w:r>
      <w:r w:rsidR="00EE26A5" w:rsidRPr="004D1401">
        <w:rPr>
          <w:color w:val="000000" w:themeColor="text1"/>
        </w:rPr>
        <w:t>Maak een account aan via de GitHub Student Developer Pack.</w:t>
      </w:r>
      <w:r w:rsidR="00EE26A5" w:rsidRPr="004D1401">
        <w:rPr>
          <w:color w:val="000000" w:themeColor="text1"/>
        </w:rPr>
        <w:br/>
      </w:r>
      <w:r w:rsidR="007A66EC" w:rsidRPr="004D1401">
        <w:rPr>
          <w:color w:val="000000" w:themeColor="text1"/>
        </w:rPr>
        <w:t>B</w:t>
      </w:r>
      <w:r w:rsidR="00535B20" w:rsidRPr="004D1401">
        <w:rPr>
          <w:color w:val="000000" w:themeColor="text1"/>
        </w:rPr>
        <w:t xml:space="preserve">ijvoorbeeld: </w:t>
      </w:r>
      <w:r w:rsidR="003B4A97" w:rsidRPr="004D1401">
        <w:rPr>
          <w:i/>
          <w:iCs/>
        </w:rPr>
        <w:t>https://github.com/StijnTM/js-pe</w:t>
      </w:r>
      <w:r w:rsidR="0086545D" w:rsidRPr="004D1401">
        <w:rPr>
          <w:i/>
          <w:iCs/>
        </w:rPr>
        <w:t xml:space="preserve"> </w:t>
      </w:r>
    </w:p>
    <w:p w14:paraId="0026C0E6" w14:textId="5000AB08" w:rsidR="003B4A97" w:rsidRPr="004D1401" w:rsidRDefault="003B4A97" w:rsidP="00912E2B">
      <w:pPr>
        <w:pStyle w:val="Bewaar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4D1401">
        <w:rPr>
          <w:color w:val="000000" w:themeColor="text1"/>
        </w:rPr>
        <w:t xml:space="preserve">De projectmap als </w:t>
      </w:r>
      <w:r w:rsidRPr="004D1401">
        <w:rPr>
          <w:b/>
          <w:bCs/>
          <w:color w:val="000000" w:themeColor="text1"/>
        </w:rPr>
        <w:t>ZIP-bestand</w:t>
      </w:r>
      <w:r w:rsidRPr="004D1401">
        <w:rPr>
          <w:color w:val="000000" w:themeColor="text1"/>
        </w:rPr>
        <w:t xml:space="preserve"> inleveren via </w:t>
      </w:r>
      <w:r w:rsidRPr="004D1401">
        <w:rPr>
          <w:b/>
          <w:bCs/>
          <w:color w:val="000000" w:themeColor="text1"/>
        </w:rPr>
        <w:t>Canvas</w:t>
      </w:r>
      <w:r w:rsidRPr="004D1401">
        <w:rPr>
          <w:color w:val="000000" w:themeColor="text1"/>
        </w:rPr>
        <w:t xml:space="preserve"> in de juiste </w:t>
      </w:r>
      <w:r w:rsidRPr="004D1401">
        <w:rPr>
          <w:b/>
          <w:bCs/>
          <w:color w:val="000000" w:themeColor="text1"/>
        </w:rPr>
        <w:t>opdrachtmap</w:t>
      </w:r>
      <w:r w:rsidRPr="004D1401">
        <w:rPr>
          <w:color w:val="000000" w:themeColor="text1"/>
        </w:rPr>
        <w:t xml:space="preserve">. </w:t>
      </w:r>
      <w:r w:rsidRPr="004D1401">
        <w:rPr>
          <w:color w:val="000000" w:themeColor="text1"/>
        </w:rPr>
        <w:br/>
        <w:t xml:space="preserve">Zorg dat dit zeker alle bestanden en </w:t>
      </w:r>
      <w:proofErr w:type="spellStart"/>
      <w:r w:rsidRPr="004D1401">
        <w:rPr>
          <w:color w:val="000000" w:themeColor="text1"/>
        </w:rPr>
        <w:t>submappen</w:t>
      </w:r>
      <w:proofErr w:type="spellEnd"/>
      <w:r w:rsidRPr="004D1401">
        <w:rPr>
          <w:color w:val="000000" w:themeColor="text1"/>
        </w:rPr>
        <w:t xml:space="preserve"> (</w:t>
      </w:r>
      <w:proofErr w:type="spellStart"/>
      <w:r w:rsidR="007A66EC" w:rsidRPr="004D1401">
        <w:rPr>
          <w:color w:val="000000" w:themeColor="text1"/>
        </w:rPr>
        <w:t>css</w:t>
      </w:r>
      <w:proofErr w:type="spellEnd"/>
      <w:r w:rsidRPr="004D1401">
        <w:rPr>
          <w:color w:val="000000" w:themeColor="text1"/>
        </w:rPr>
        <w:t>/</w:t>
      </w:r>
      <w:proofErr w:type="spellStart"/>
      <w:r w:rsidR="007A66EC" w:rsidRPr="004D1401">
        <w:rPr>
          <w:color w:val="000000" w:themeColor="text1"/>
        </w:rPr>
        <w:t>js</w:t>
      </w:r>
      <w:proofErr w:type="spellEnd"/>
      <w:r w:rsidRPr="004D1401">
        <w:rPr>
          <w:color w:val="000000" w:themeColor="text1"/>
        </w:rPr>
        <w:t>…) bevat!</w:t>
      </w:r>
      <w:r w:rsidRPr="004D1401">
        <w:rPr>
          <w:color w:val="000000" w:themeColor="text1"/>
        </w:rPr>
        <w:br/>
      </w:r>
      <w:r w:rsidR="007A66EC" w:rsidRPr="004D1401">
        <w:rPr>
          <w:color w:val="000000" w:themeColor="text1"/>
          <w:szCs w:val="44"/>
        </w:rPr>
        <w:sym w:font="Wingdings" w:char="F0E8"/>
      </w:r>
      <w:r w:rsidR="007A66EC" w:rsidRPr="004D1401">
        <w:rPr>
          <w:color w:val="000000" w:themeColor="text1"/>
          <w:szCs w:val="44"/>
        </w:rPr>
        <w:t xml:space="preserve"> </w:t>
      </w:r>
      <w:r w:rsidRPr="004D1401">
        <w:rPr>
          <w:color w:val="000000" w:themeColor="text1"/>
          <w:szCs w:val="44"/>
        </w:rPr>
        <w:t xml:space="preserve">Zet </w:t>
      </w:r>
      <w:r w:rsidR="00132C6E" w:rsidRPr="004D1401">
        <w:rPr>
          <w:color w:val="000000" w:themeColor="text1"/>
          <w:szCs w:val="44"/>
        </w:rPr>
        <w:t>bij het inleveren</w:t>
      </w:r>
      <w:r w:rsidRPr="004D1401">
        <w:rPr>
          <w:color w:val="000000" w:themeColor="text1"/>
          <w:szCs w:val="44"/>
        </w:rPr>
        <w:t xml:space="preserve"> als </w:t>
      </w:r>
      <w:r w:rsidRPr="004D1401">
        <w:rPr>
          <w:b/>
          <w:bCs/>
          <w:color w:val="000000" w:themeColor="text1"/>
          <w:szCs w:val="44"/>
        </w:rPr>
        <w:t>commentaar</w:t>
      </w:r>
      <w:r w:rsidRPr="004D1401">
        <w:rPr>
          <w:color w:val="000000" w:themeColor="text1"/>
          <w:szCs w:val="44"/>
        </w:rPr>
        <w:t xml:space="preserve"> </w:t>
      </w:r>
      <w:r w:rsidR="00646401">
        <w:rPr>
          <w:color w:val="000000" w:themeColor="text1"/>
          <w:szCs w:val="44"/>
        </w:rPr>
        <w:t>je</w:t>
      </w:r>
      <w:r w:rsidR="00132C6E" w:rsidRPr="004D1401">
        <w:rPr>
          <w:color w:val="000000" w:themeColor="text1"/>
          <w:szCs w:val="44"/>
        </w:rPr>
        <w:t xml:space="preserve"> eigen</w:t>
      </w:r>
      <w:r w:rsidRPr="004D1401">
        <w:rPr>
          <w:color w:val="000000" w:themeColor="text1"/>
          <w:szCs w:val="44"/>
        </w:rPr>
        <w:t xml:space="preserve"> links </w:t>
      </w:r>
      <w:r w:rsidR="007A66EC" w:rsidRPr="004D1401">
        <w:rPr>
          <w:color w:val="000000" w:themeColor="text1"/>
          <w:szCs w:val="44"/>
        </w:rPr>
        <w:t>naar</w:t>
      </w:r>
      <w:r w:rsidRPr="004D1401">
        <w:rPr>
          <w:color w:val="000000" w:themeColor="text1"/>
          <w:szCs w:val="44"/>
        </w:rPr>
        <w:t xml:space="preserve"> </w:t>
      </w:r>
      <w:r w:rsidRPr="004D1401">
        <w:rPr>
          <w:i/>
          <w:iCs/>
        </w:rPr>
        <w:t>web</w:t>
      </w:r>
      <w:r w:rsidR="00646401">
        <w:rPr>
          <w:i/>
          <w:iCs/>
        </w:rPr>
        <w:t>hosting</w:t>
      </w:r>
      <w:r w:rsidR="007A66EC" w:rsidRPr="004D1401">
        <w:rPr>
          <w:color w:val="000000" w:themeColor="text1"/>
          <w:szCs w:val="44"/>
        </w:rPr>
        <w:t xml:space="preserve"> </w:t>
      </w:r>
      <w:r w:rsidRPr="004D1401">
        <w:rPr>
          <w:color w:val="000000" w:themeColor="text1"/>
          <w:szCs w:val="44"/>
        </w:rPr>
        <w:t xml:space="preserve">en </w:t>
      </w:r>
      <w:r w:rsidRPr="004D1401">
        <w:rPr>
          <w:i/>
          <w:iCs/>
        </w:rPr>
        <w:t>GitHub</w:t>
      </w:r>
      <w:r w:rsidRPr="004D1401">
        <w:rPr>
          <w:color w:val="000000" w:themeColor="text1"/>
          <w:szCs w:val="44"/>
        </w:rPr>
        <w:t>.</w:t>
      </w:r>
    </w:p>
    <w:p w14:paraId="47C819C7" w14:textId="703080FD" w:rsidR="006A7DE8" w:rsidRPr="004D1401" w:rsidRDefault="0020749D" w:rsidP="00535B20">
      <w:pPr>
        <w:tabs>
          <w:tab w:val="right" w:pos="9781"/>
        </w:tabs>
        <w:spacing w:line="320" w:lineRule="atLeast"/>
        <w:rPr>
          <w:rFonts w:asciiTheme="minorHAnsi" w:hAnsiTheme="minorHAnsi" w:cstheme="minorHAnsi"/>
          <w:b/>
          <w:sz w:val="24"/>
          <w:szCs w:val="24"/>
          <w:lang w:val="nl-NL"/>
        </w:rPr>
      </w:pPr>
      <w:r w:rsidRPr="004D1401">
        <w:rPr>
          <w:rFonts w:asciiTheme="minorHAnsi" w:eastAsiaTheme="majorEastAsia" w:hAnsiTheme="minorHAnsi" w:cs="Arial"/>
          <w:b/>
          <w:noProof/>
          <w:color w:val="009CAB"/>
          <w:sz w:val="32"/>
          <w:szCs w:val="56"/>
          <w:lang w:val="nl-NL"/>
        </w:rPr>
        <w:t>Veel succes!</w:t>
      </w:r>
    </w:p>
    <w:p w14:paraId="3BF52378" w14:textId="66578CF9" w:rsidR="00F822B3" w:rsidRPr="004D1401" w:rsidRDefault="00F822B3" w:rsidP="00AB370F">
      <w:pPr>
        <w:pStyle w:val="Bewaar"/>
        <w:rPr>
          <w:b/>
          <w:bCs/>
        </w:rPr>
      </w:pPr>
      <w:r w:rsidRPr="004D1401">
        <w:rPr>
          <w:b/>
          <w:bCs/>
        </w:rPr>
        <w:lastRenderedPageBreak/>
        <w:t xml:space="preserve">Bijlage: </w:t>
      </w:r>
      <w:r w:rsidRPr="004D1401">
        <w:t>voorbeeld formulier.</w:t>
      </w:r>
    </w:p>
    <w:p w14:paraId="465E8A56" w14:textId="77777777" w:rsidR="00F822B3" w:rsidRPr="004D1401" w:rsidRDefault="00F822B3" w:rsidP="00AB370F">
      <w:pPr>
        <w:pStyle w:val="Bewaar"/>
      </w:pPr>
      <w:r w:rsidRPr="004D1401">
        <w:rPr>
          <w:noProof/>
        </w:rPr>
        <w:drawing>
          <wp:inline distT="0" distB="0" distL="0" distR="0" wp14:anchorId="6787169B" wp14:editId="447B25DB">
            <wp:extent cx="6021421" cy="7733394"/>
            <wp:effectExtent l="114300" t="101600" r="113030" b="140970"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rmafdruk 2020-03-12 16.44.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139" cy="7756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C2FEDA" w14:textId="77777777" w:rsidR="00821D2F" w:rsidRPr="004D1401" w:rsidRDefault="00821D2F" w:rsidP="00AB370F">
      <w:pPr>
        <w:pStyle w:val="Bewaar"/>
      </w:pPr>
    </w:p>
    <w:p w14:paraId="1B76189D" w14:textId="1C9B094B" w:rsidR="00821D2F" w:rsidRPr="004D1401" w:rsidRDefault="00821D2F">
      <w:pPr>
        <w:spacing w:after="200" w:line="276" w:lineRule="auto"/>
        <w:rPr>
          <w:rFonts w:asciiTheme="minorHAnsi" w:hAnsiTheme="minorHAnsi" w:cstheme="minorHAnsi"/>
          <w:color w:val="EF4C26"/>
          <w:sz w:val="24"/>
          <w:szCs w:val="24"/>
          <w:lang w:val="nl-NL"/>
        </w:rPr>
      </w:pPr>
      <w:r w:rsidRPr="004D1401">
        <w:rPr>
          <w:lang w:val="nl-NL"/>
        </w:rPr>
        <w:br w:type="page"/>
      </w:r>
    </w:p>
    <w:p w14:paraId="22E26B7E" w14:textId="0729AA4B" w:rsidR="00821D2F" w:rsidRPr="004D1401" w:rsidRDefault="00821D2F" w:rsidP="00821D2F">
      <w:pPr>
        <w:pStyle w:val="Bewaar"/>
      </w:pPr>
      <w:r w:rsidRPr="004D1401">
        <w:rPr>
          <w:b/>
          <w:bCs/>
        </w:rPr>
        <w:lastRenderedPageBreak/>
        <w:t xml:space="preserve">Bijlage: </w:t>
      </w:r>
      <w:r w:rsidRPr="004D1401">
        <w:t>voorbeeld meldingen</w:t>
      </w:r>
      <w:r w:rsidR="00AC2E98" w:rsidRPr="004D1401">
        <w:t xml:space="preserve"> errors</w:t>
      </w:r>
      <w:r w:rsidRPr="004D1401">
        <w:t>.</w:t>
      </w:r>
    </w:p>
    <w:p w14:paraId="17AB3B17" w14:textId="77777777" w:rsidR="00AC2E98" w:rsidRPr="004D1401" w:rsidRDefault="00AC2E98" w:rsidP="00AB370F">
      <w:pPr>
        <w:pStyle w:val="Bewaar"/>
      </w:pPr>
      <w:r w:rsidRPr="004D1401">
        <w:rPr>
          <w:noProof/>
        </w:rPr>
        <w:drawing>
          <wp:inline distT="0" distB="0" distL="0" distR="0" wp14:anchorId="6F5879ED" wp14:editId="5393D448">
            <wp:extent cx="6120765" cy="3047365"/>
            <wp:effectExtent l="0" t="0" r="635" b="63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B5B8" w14:textId="77777777" w:rsidR="00AC2E98" w:rsidRPr="004D1401" w:rsidRDefault="00AC2E98" w:rsidP="00AB370F">
      <w:pPr>
        <w:pStyle w:val="Bewaar"/>
      </w:pPr>
    </w:p>
    <w:p w14:paraId="212C2A44" w14:textId="77777777" w:rsidR="00874044" w:rsidRPr="004D1401" w:rsidRDefault="00874044" w:rsidP="00AB370F">
      <w:pPr>
        <w:pStyle w:val="Bewaar"/>
      </w:pPr>
    </w:p>
    <w:p w14:paraId="555316BB" w14:textId="77777777" w:rsidR="00874044" w:rsidRPr="004D1401" w:rsidRDefault="00874044" w:rsidP="00AB370F">
      <w:pPr>
        <w:pStyle w:val="Bewaar"/>
      </w:pPr>
    </w:p>
    <w:p w14:paraId="48EE2E3B" w14:textId="77777777" w:rsidR="00874044" w:rsidRPr="004D1401" w:rsidRDefault="00874044" w:rsidP="00AB370F">
      <w:pPr>
        <w:pStyle w:val="Bewaar"/>
      </w:pPr>
    </w:p>
    <w:p w14:paraId="39D587D1" w14:textId="7DDA51C5" w:rsidR="00AC2E98" w:rsidRPr="004D1401" w:rsidRDefault="00AC2E98" w:rsidP="00AC2E98">
      <w:pPr>
        <w:pStyle w:val="Bewaar"/>
      </w:pPr>
      <w:r w:rsidRPr="004D1401">
        <w:rPr>
          <w:b/>
          <w:bCs/>
        </w:rPr>
        <w:t xml:space="preserve">Bijlage: </w:t>
      </w:r>
      <w:r w:rsidRPr="004D1401">
        <w:t xml:space="preserve">voorbeeld meldingen </w:t>
      </w:r>
      <w:r w:rsidR="00874044" w:rsidRPr="004D1401">
        <w:t>als alles goed is ingevuld</w:t>
      </w:r>
      <w:r w:rsidRPr="004D1401">
        <w:t>.</w:t>
      </w:r>
    </w:p>
    <w:p w14:paraId="02C035F3" w14:textId="5AF5F5C0" w:rsidR="00821D2F" w:rsidRPr="004D1401" w:rsidRDefault="00AC2E98" w:rsidP="00AB370F">
      <w:pPr>
        <w:pStyle w:val="Bewaar"/>
      </w:pPr>
      <w:r w:rsidRPr="004D1401">
        <w:rPr>
          <w:noProof/>
        </w:rPr>
        <w:drawing>
          <wp:inline distT="0" distB="0" distL="0" distR="0" wp14:anchorId="7A36418B" wp14:editId="0246D4B3">
            <wp:extent cx="6120765" cy="2193290"/>
            <wp:effectExtent l="0" t="0" r="635" b="381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D2F" w:rsidRPr="004D1401" w:rsidSect="00AB370F">
      <w:footerReference w:type="default" r:id="rId19"/>
      <w:pgSz w:w="11907" w:h="16840" w:code="9"/>
      <w:pgMar w:top="781" w:right="1134" w:bottom="1133" w:left="1134" w:header="709" w:footer="1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25178" w14:textId="77777777" w:rsidR="005663EE" w:rsidRDefault="005663EE" w:rsidP="003606AF">
      <w:r>
        <w:separator/>
      </w:r>
    </w:p>
  </w:endnote>
  <w:endnote w:type="continuationSeparator" w:id="0">
    <w:p w14:paraId="62E12BAB" w14:textId="77777777" w:rsidR="005663EE" w:rsidRDefault="005663EE" w:rsidP="0036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8A625" w14:textId="77777777" w:rsidR="00170350" w:rsidRPr="00170350" w:rsidRDefault="00170350" w:rsidP="00170350">
    <w:pPr>
      <w:pStyle w:val="Footer"/>
      <w:pBdr>
        <w:top w:val="single" w:sz="4" w:space="1" w:color="009DAB"/>
      </w:pBdr>
      <w:jc w:val="center"/>
      <w:rPr>
        <w:color w:val="009DAB"/>
      </w:rPr>
    </w:pPr>
    <w:r w:rsidRPr="00170350">
      <w:rPr>
        <w:color w:val="009DAB"/>
      </w:rPr>
      <w:br/>
    </w:r>
    <w:proofErr w:type="spellStart"/>
    <w:r w:rsidRPr="00170350">
      <w:rPr>
        <w:color w:val="009DAB"/>
      </w:rPr>
      <w:t>Pagina</w:t>
    </w:r>
    <w:proofErr w:type="spellEnd"/>
    <w:r w:rsidRPr="00170350">
      <w:rPr>
        <w:color w:val="009DAB"/>
      </w:rPr>
      <w:t xml:space="preserve"> </w:t>
    </w:r>
    <w:r w:rsidRPr="00170350">
      <w:rPr>
        <w:color w:val="009DAB"/>
      </w:rPr>
      <w:fldChar w:fldCharType="begin"/>
    </w:r>
    <w:r w:rsidRPr="00170350">
      <w:rPr>
        <w:color w:val="009DAB"/>
      </w:rPr>
      <w:instrText>PAGE  \* Arabic  \* MERGEFORMAT</w:instrText>
    </w:r>
    <w:r w:rsidRPr="00170350">
      <w:rPr>
        <w:color w:val="009DAB"/>
      </w:rPr>
      <w:fldChar w:fldCharType="separate"/>
    </w:r>
    <w:r w:rsidRPr="00170350">
      <w:rPr>
        <w:color w:val="009DAB"/>
      </w:rPr>
      <w:t>2</w:t>
    </w:r>
    <w:r w:rsidRPr="00170350">
      <w:rPr>
        <w:color w:val="009DAB"/>
      </w:rPr>
      <w:fldChar w:fldCharType="end"/>
    </w:r>
    <w:r w:rsidRPr="00170350">
      <w:rPr>
        <w:color w:val="009DAB"/>
      </w:rPr>
      <w:t xml:space="preserve"> van </w:t>
    </w:r>
    <w:r w:rsidRPr="00170350">
      <w:rPr>
        <w:color w:val="009DAB"/>
      </w:rPr>
      <w:fldChar w:fldCharType="begin"/>
    </w:r>
    <w:r w:rsidRPr="00170350">
      <w:rPr>
        <w:color w:val="009DAB"/>
      </w:rPr>
      <w:instrText>NUMPAGES \ * Arabisch \ * MERGEFORMAT</w:instrText>
    </w:r>
    <w:r w:rsidRPr="00170350">
      <w:rPr>
        <w:color w:val="009DAB"/>
      </w:rPr>
      <w:fldChar w:fldCharType="separate"/>
    </w:r>
    <w:r w:rsidRPr="00170350">
      <w:rPr>
        <w:color w:val="009DAB"/>
      </w:rPr>
      <w:t>2</w:t>
    </w:r>
    <w:r w:rsidRPr="00170350">
      <w:rPr>
        <w:color w:val="009DAB"/>
      </w:rPr>
      <w:fldChar w:fldCharType="end"/>
    </w:r>
  </w:p>
  <w:p w14:paraId="283ACABC" w14:textId="77777777" w:rsidR="00010726" w:rsidRDefault="00010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AD65" w14:textId="77777777" w:rsidR="005663EE" w:rsidRDefault="005663EE" w:rsidP="003606AF">
      <w:r>
        <w:separator/>
      </w:r>
    </w:p>
  </w:footnote>
  <w:footnote w:type="continuationSeparator" w:id="0">
    <w:p w14:paraId="24B4A4BF" w14:textId="77777777" w:rsidR="005663EE" w:rsidRDefault="005663EE" w:rsidP="00360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842"/>
    <w:multiLevelType w:val="hybridMultilevel"/>
    <w:tmpl w:val="BE0EC15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A2343"/>
    <w:multiLevelType w:val="multilevel"/>
    <w:tmpl w:val="196A5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FE51EA"/>
    <w:multiLevelType w:val="multilevel"/>
    <w:tmpl w:val="9B1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2E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DA5E49"/>
    <w:multiLevelType w:val="hybridMultilevel"/>
    <w:tmpl w:val="D3AE4E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3378"/>
    <w:multiLevelType w:val="hybridMultilevel"/>
    <w:tmpl w:val="78105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4207D"/>
    <w:multiLevelType w:val="hybridMultilevel"/>
    <w:tmpl w:val="0DF6D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1A68"/>
    <w:multiLevelType w:val="multilevel"/>
    <w:tmpl w:val="92BE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17D32"/>
    <w:multiLevelType w:val="singleLevel"/>
    <w:tmpl w:val="8370DA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D041F75"/>
    <w:multiLevelType w:val="hybridMultilevel"/>
    <w:tmpl w:val="E17AAC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6284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78B3B54"/>
    <w:multiLevelType w:val="hybridMultilevel"/>
    <w:tmpl w:val="DA3A7E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B70"/>
    <w:multiLevelType w:val="hybridMultilevel"/>
    <w:tmpl w:val="DA3A7E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672912">
    <w:abstractNumId w:val="3"/>
  </w:num>
  <w:num w:numId="2" w16cid:durableId="1644461143">
    <w:abstractNumId w:val="8"/>
  </w:num>
  <w:num w:numId="3" w16cid:durableId="1301610794">
    <w:abstractNumId w:val="12"/>
  </w:num>
  <w:num w:numId="4" w16cid:durableId="1768236171">
    <w:abstractNumId w:val="10"/>
  </w:num>
  <w:num w:numId="5" w16cid:durableId="1433626203">
    <w:abstractNumId w:val="1"/>
  </w:num>
  <w:num w:numId="6" w16cid:durableId="366562155">
    <w:abstractNumId w:val="11"/>
  </w:num>
  <w:num w:numId="7" w16cid:durableId="1072780221">
    <w:abstractNumId w:val="0"/>
  </w:num>
  <w:num w:numId="8" w16cid:durableId="650208829">
    <w:abstractNumId w:val="6"/>
  </w:num>
  <w:num w:numId="9" w16cid:durableId="1776897791">
    <w:abstractNumId w:val="4"/>
  </w:num>
  <w:num w:numId="10" w16cid:durableId="1550073851">
    <w:abstractNumId w:val="7"/>
  </w:num>
  <w:num w:numId="11" w16cid:durableId="1475874602">
    <w:abstractNumId w:val="2"/>
  </w:num>
  <w:num w:numId="12" w16cid:durableId="1889610164">
    <w:abstractNumId w:val="5"/>
  </w:num>
  <w:num w:numId="13" w16cid:durableId="11947299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B"/>
    <w:rsid w:val="00006F28"/>
    <w:rsid w:val="0000726C"/>
    <w:rsid w:val="00010726"/>
    <w:rsid w:val="00015EB1"/>
    <w:rsid w:val="00017693"/>
    <w:rsid w:val="0002256F"/>
    <w:rsid w:val="00051354"/>
    <w:rsid w:val="00053C12"/>
    <w:rsid w:val="000547B2"/>
    <w:rsid w:val="00070798"/>
    <w:rsid w:val="00081038"/>
    <w:rsid w:val="000839C8"/>
    <w:rsid w:val="00096775"/>
    <w:rsid w:val="000A11A0"/>
    <w:rsid w:val="000A7C54"/>
    <w:rsid w:val="000B451B"/>
    <w:rsid w:val="000C6ACE"/>
    <w:rsid w:val="000C6C14"/>
    <w:rsid w:val="000D383A"/>
    <w:rsid w:val="000E1E38"/>
    <w:rsid w:val="000E7CF4"/>
    <w:rsid w:val="000F3120"/>
    <w:rsid w:val="00103326"/>
    <w:rsid w:val="0011659B"/>
    <w:rsid w:val="00120AF1"/>
    <w:rsid w:val="00124DE3"/>
    <w:rsid w:val="00132C6E"/>
    <w:rsid w:val="001457B3"/>
    <w:rsid w:val="00170350"/>
    <w:rsid w:val="001741E0"/>
    <w:rsid w:val="001824DE"/>
    <w:rsid w:val="00184E7C"/>
    <w:rsid w:val="0018587B"/>
    <w:rsid w:val="00192013"/>
    <w:rsid w:val="00196C6D"/>
    <w:rsid w:val="001A3AB5"/>
    <w:rsid w:val="001A6B63"/>
    <w:rsid w:val="001B4C90"/>
    <w:rsid w:val="001F0693"/>
    <w:rsid w:val="001F5409"/>
    <w:rsid w:val="0020368A"/>
    <w:rsid w:val="0020749D"/>
    <w:rsid w:val="00213B24"/>
    <w:rsid w:val="002274F6"/>
    <w:rsid w:val="00242703"/>
    <w:rsid w:val="0024627C"/>
    <w:rsid w:val="0024643C"/>
    <w:rsid w:val="00263A08"/>
    <w:rsid w:val="00285196"/>
    <w:rsid w:val="00285FCF"/>
    <w:rsid w:val="002B470F"/>
    <w:rsid w:val="002C0665"/>
    <w:rsid w:val="002C7CA2"/>
    <w:rsid w:val="002D6E8E"/>
    <w:rsid w:val="002E70BA"/>
    <w:rsid w:val="002F3106"/>
    <w:rsid w:val="002F74CA"/>
    <w:rsid w:val="003015FD"/>
    <w:rsid w:val="003111B7"/>
    <w:rsid w:val="00320FE0"/>
    <w:rsid w:val="00321B90"/>
    <w:rsid w:val="003224A2"/>
    <w:rsid w:val="00324720"/>
    <w:rsid w:val="00326B06"/>
    <w:rsid w:val="00333BCD"/>
    <w:rsid w:val="00344FD7"/>
    <w:rsid w:val="00347A50"/>
    <w:rsid w:val="0035110A"/>
    <w:rsid w:val="00352974"/>
    <w:rsid w:val="00352EC5"/>
    <w:rsid w:val="003606AF"/>
    <w:rsid w:val="003645F9"/>
    <w:rsid w:val="0038546B"/>
    <w:rsid w:val="00387FFA"/>
    <w:rsid w:val="003922A7"/>
    <w:rsid w:val="00393560"/>
    <w:rsid w:val="003956BE"/>
    <w:rsid w:val="0039652B"/>
    <w:rsid w:val="003B07D9"/>
    <w:rsid w:val="003B4A97"/>
    <w:rsid w:val="003C0E72"/>
    <w:rsid w:val="003E33F9"/>
    <w:rsid w:val="003E4A0D"/>
    <w:rsid w:val="00402017"/>
    <w:rsid w:val="004147D0"/>
    <w:rsid w:val="00422502"/>
    <w:rsid w:val="0043132A"/>
    <w:rsid w:val="00437781"/>
    <w:rsid w:val="00461464"/>
    <w:rsid w:val="00483148"/>
    <w:rsid w:val="00483481"/>
    <w:rsid w:val="004A3A34"/>
    <w:rsid w:val="004B70A7"/>
    <w:rsid w:val="004C0B8F"/>
    <w:rsid w:val="004D1401"/>
    <w:rsid w:val="004E3F9C"/>
    <w:rsid w:val="00513B06"/>
    <w:rsid w:val="00513B84"/>
    <w:rsid w:val="00524008"/>
    <w:rsid w:val="0052441A"/>
    <w:rsid w:val="00535B20"/>
    <w:rsid w:val="005400FB"/>
    <w:rsid w:val="00541D78"/>
    <w:rsid w:val="00542AFC"/>
    <w:rsid w:val="00544021"/>
    <w:rsid w:val="005606F1"/>
    <w:rsid w:val="005663EE"/>
    <w:rsid w:val="00574C68"/>
    <w:rsid w:val="00577FD1"/>
    <w:rsid w:val="00591640"/>
    <w:rsid w:val="005B47E1"/>
    <w:rsid w:val="005C1521"/>
    <w:rsid w:val="005C343B"/>
    <w:rsid w:val="005D6FFF"/>
    <w:rsid w:val="005D7FE7"/>
    <w:rsid w:val="005E0B97"/>
    <w:rsid w:val="005E4A66"/>
    <w:rsid w:val="006027DA"/>
    <w:rsid w:val="006107B0"/>
    <w:rsid w:val="00623E8C"/>
    <w:rsid w:val="00625516"/>
    <w:rsid w:val="00626F84"/>
    <w:rsid w:val="0062703A"/>
    <w:rsid w:val="00646397"/>
    <w:rsid w:val="00646401"/>
    <w:rsid w:val="00664C8F"/>
    <w:rsid w:val="00672637"/>
    <w:rsid w:val="0068413B"/>
    <w:rsid w:val="006A2295"/>
    <w:rsid w:val="006A3D67"/>
    <w:rsid w:val="006A7DE8"/>
    <w:rsid w:val="006D2FFF"/>
    <w:rsid w:val="006D6F95"/>
    <w:rsid w:val="006E29DC"/>
    <w:rsid w:val="00724C41"/>
    <w:rsid w:val="00725C0D"/>
    <w:rsid w:val="0075341E"/>
    <w:rsid w:val="00770C86"/>
    <w:rsid w:val="00774F90"/>
    <w:rsid w:val="00776408"/>
    <w:rsid w:val="00780EA3"/>
    <w:rsid w:val="00784A66"/>
    <w:rsid w:val="0078530A"/>
    <w:rsid w:val="007928FD"/>
    <w:rsid w:val="00793B07"/>
    <w:rsid w:val="007A66EC"/>
    <w:rsid w:val="007B26D6"/>
    <w:rsid w:val="007C29F7"/>
    <w:rsid w:val="007D640E"/>
    <w:rsid w:val="007F2498"/>
    <w:rsid w:val="00801D4A"/>
    <w:rsid w:val="00811D60"/>
    <w:rsid w:val="00821D2F"/>
    <w:rsid w:val="00863B1C"/>
    <w:rsid w:val="0086545D"/>
    <w:rsid w:val="00866527"/>
    <w:rsid w:val="00871787"/>
    <w:rsid w:val="00874044"/>
    <w:rsid w:val="00877DC6"/>
    <w:rsid w:val="00881B5A"/>
    <w:rsid w:val="00882282"/>
    <w:rsid w:val="00896DB7"/>
    <w:rsid w:val="008A2792"/>
    <w:rsid w:val="008A590E"/>
    <w:rsid w:val="008A79AA"/>
    <w:rsid w:val="008B1539"/>
    <w:rsid w:val="008B6E28"/>
    <w:rsid w:val="008B7554"/>
    <w:rsid w:val="008D5FEC"/>
    <w:rsid w:val="008E1ADC"/>
    <w:rsid w:val="008E5661"/>
    <w:rsid w:val="008F4B86"/>
    <w:rsid w:val="00903A26"/>
    <w:rsid w:val="00942C05"/>
    <w:rsid w:val="00942F2F"/>
    <w:rsid w:val="0094386D"/>
    <w:rsid w:val="009453B0"/>
    <w:rsid w:val="00952B23"/>
    <w:rsid w:val="00971459"/>
    <w:rsid w:val="00990C60"/>
    <w:rsid w:val="00992AB0"/>
    <w:rsid w:val="009C3071"/>
    <w:rsid w:val="009C52E5"/>
    <w:rsid w:val="009D2F75"/>
    <w:rsid w:val="009E2AEC"/>
    <w:rsid w:val="009F3205"/>
    <w:rsid w:val="009F5986"/>
    <w:rsid w:val="00A078CE"/>
    <w:rsid w:val="00A102E7"/>
    <w:rsid w:val="00A1495B"/>
    <w:rsid w:val="00A3264A"/>
    <w:rsid w:val="00A33FE6"/>
    <w:rsid w:val="00A521F8"/>
    <w:rsid w:val="00A5278C"/>
    <w:rsid w:val="00A75994"/>
    <w:rsid w:val="00A953F7"/>
    <w:rsid w:val="00AA0B70"/>
    <w:rsid w:val="00AA4A21"/>
    <w:rsid w:val="00AB370F"/>
    <w:rsid w:val="00AC0DD0"/>
    <w:rsid w:val="00AC2E98"/>
    <w:rsid w:val="00AD147C"/>
    <w:rsid w:val="00B05A87"/>
    <w:rsid w:val="00B07805"/>
    <w:rsid w:val="00B11AE6"/>
    <w:rsid w:val="00B122B5"/>
    <w:rsid w:val="00B22120"/>
    <w:rsid w:val="00B228FA"/>
    <w:rsid w:val="00B305D5"/>
    <w:rsid w:val="00B41D69"/>
    <w:rsid w:val="00B44F49"/>
    <w:rsid w:val="00B467E4"/>
    <w:rsid w:val="00B56515"/>
    <w:rsid w:val="00B90EE5"/>
    <w:rsid w:val="00B91879"/>
    <w:rsid w:val="00B9489F"/>
    <w:rsid w:val="00BA02A9"/>
    <w:rsid w:val="00BA0CCD"/>
    <w:rsid w:val="00BA429B"/>
    <w:rsid w:val="00BB19C8"/>
    <w:rsid w:val="00BC46EA"/>
    <w:rsid w:val="00BC6EDD"/>
    <w:rsid w:val="00BC74BF"/>
    <w:rsid w:val="00BD06EE"/>
    <w:rsid w:val="00BD546C"/>
    <w:rsid w:val="00BD6A36"/>
    <w:rsid w:val="00BE0978"/>
    <w:rsid w:val="00BE1439"/>
    <w:rsid w:val="00BE5728"/>
    <w:rsid w:val="00BF15F0"/>
    <w:rsid w:val="00C0207E"/>
    <w:rsid w:val="00C301C5"/>
    <w:rsid w:val="00C35AAB"/>
    <w:rsid w:val="00C45551"/>
    <w:rsid w:val="00C701BB"/>
    <w:rsid w:val="00C86861"/>
    <w:rsid w:val="00CA0069"/>
    <w:rsid w:val="00CA3429"/>
    <w:rsid w:val="00CC12C5"/>
    <w:rsid w:val="00CC5920"/>
    <w:rsid w:val="00CD3105"/>
    <w:rsid w:val="00CE5494"/>
    <w:rsid w:val="00CE5FF4"/>
    <w:rsid w:val="00CF0773"/>
    <w:rsid w:val="00CF1D5A"/>
    <w:rsid w:val="00D031DF"/>
    <w:rsid w:val="00D06137"/>
    <w:rsid w:val="00D11B54"/>
    <w:rsid w:val="00D16E84"/>
    <w:rsid w:val="00D25752"/>
    <w:rsid w:val="00D27160"/>
    <w:rsid w:val="00D30FF7"/>
    <w:rsid w:val="00D36CBA"/>
    <w:rsid w:val="00D41EB2"/>
    <w:rsid w:val="00D510D3"/>
    <w:rsid w:val="00D5166D"/>
    <w:rsid w:val="00D54156"/>
    <w:rsid w:val="00D64BF7"/>
    <w:rsid w:val="00D7090D"/>
    <w:rsid w:val="00D81640"/>
    <w:rsid w:val="00D95F86"/>
    <w:rsid w:val="00DA22DC"/>
    <w:rsid w:val="00DD3A26"/>
    <w:rsid w:val="00E2664C"/>
    <w:rsid w:val="00E2766F"/>
    <w:rsid w:val="00E3319F"/>
    <w:rsid w:val="00E3320A"/>
    <w:rsid w:val="00E47735"/>
    <w:rsid w:val="00E568E2"/>
    <w:rsid w:val="00E634AD"/>
    <w:rsid w:val="00E6549D"/>
    <w:rsid w:val="00E72480"/>
    <w:rsid w:val="00E7547E"/>
    <w:rsid w:val="00E7578D"/>
    <w:rsid w:val="00EC2A57"/>
    <w:rsid w:val="00EC3317"/>
    <w:rsid w:val="00ED1EA6"/>
    <w:rsid w:val="00ED20DE"/>
    <w:rsid w:val="00EE26A5"/>
    <w:rsid w:val="00F12EAF"/>
    <w:rsid w:val="00F35BBE"/>
    <w:rsid w:val="00F416F7"/>
    <w:rsid w:val="00F677D4"/>
    <w:rsid w:val="00F75E5D"/>
    <w:rsid w:val="00F822B3"/>
    <w:rsid w:val="00F86B76"/>
    <w:rsid w:val="00FA3DB6"/>
    <w:rsid w:val="00FB23BA"/>
    <w:rsid w:val="00FB312C"/>
    <w:rsid w:val="00FC4F46"/>
    <w:rsid w:val="00FD180A"/>
    <w:rsid w:val="00FD61CD"/>
    <w:rsid w:val="00FE03C3"/>
    <w:rsid w:val="00FF0C7B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0FB6B6"/>
  <w15:docId w15:val="{0F734174-D7C1-2949-AAFA-1FC22F67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AF"/>
    <w:pPr>
      <w:spacing w:after="0" w:line="240" w:lineRule="auto"/>
    </w:pPr>
    <w:rPr>
      <w:rFonts w:ascii="Arial" w:hAnsi="Arial"/>
      <w:sz w:val="20"/>
      <w:szCs w:val="42"/>
    </w:rPr>
  </w:style>
  <w:style w:type="paragraph" w:styleId="Heading1">
    <w:name w:val="heading 1"/>
    <w:next w:val="Heading3"/>
    <w:link w:val="Heading1Char"/>
    <w:autoRedefine/>
    <w:uiPriority w:val="9"/>
    <w:qFormat/>
    <w:rsid w:val="001F0693"/>
    <w:pPr>
      <w:spacing w:after="0" w:line="240" w:lineRule="auto"/>
      <w:outlineLvl w:val="0"/>
    </w:pPr>
    <w:rPr>
      <w:b/>
      <w:caps/>
      <w:noProof/>
      <w:color w:val="F04C25"/>
      <w:spacing w:val="10"/>
      <w:sz w:val="40"/>
      <w:szCs w:val="40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D4A"/>
    <w:pPr>
      <w:spacing w:before="160"/>
      <w:jc w:val="right"/>
      <w:outlineLvl w:val="1"/>
    </w:pPr>
    <w:rPr>
      <w:b/>
      <w:color w:val="F04C25"/>
      <w:sz w:val="36"/>
      <w:szCs w:val="36"/>
      <w:lang w:val="nl-B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52E5"/>
    <w:pPr>
      <w:keepNext/>
      <w:keepLines/>
      <w:spacing w:before="240" w:after="120"/>
      <w:outlineLvl w:val="2"/>
    </w:pPr>
    <w:rPr>
      <w:rFonts w:asciiTheme="minorHAnsi" w:eastAsiaTheme="majorEastAsia" w:hAnsiTheme="minorHAnsi" w:cs="Arial"/>
      <w:bCs/>
      <w:noProof/>
      <w:color w:val="009CAB"/>
      <w:sz w:val="28"/>
      <w:szCs w:val="52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ADC"/>
  </w:style>
  <w:style w:type="paragraph" w:styleId="Footer">
    <w:name w:val="footer"/>
    <w:basedOn w:val="Normal"/>
    <w:link w:val="FooterChar"/>
    <w:uiPriority w:val="99"/>
    <w:unhideWhenUsed/>
    <w:rsid w:val="008E1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ADC"/>
  </w:style>
  <w:style w:type="paragraph" w:styleId="BalloonText">
    <w:name w:val="Balloon Text"/>
    <w:basedOn w:val="Normal"/>
    <w:link w:val="BalloonTextChar"/>
    <w:uiPriority w:val="99"/>
    <w:semiHidden/>
    <w:unhideWhenUsed/>
    <w:rsid w:val="008E1A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DC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B228FA"/>
  </w:style>
  <w:style w:type="character" w:customStyle="1" w:styleId="Heading1Char">
    <w:name w:val="Heading 1 Char"/>
    <w:basedOn w:val="DefaultParagraphFont"/>
    <w:link w:val="Heading1"/>
    <w:uiPriority w:val="9"/>
    <w:rsid w:val="001F0693"/>
    <w:rPr>
      <w:b/>
      <w:caps/>
      <w:noProof/>
      <w:color w:val="F04C25"/>
      <w:spacing w:val="10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801D4A"/>
    <w:rPr>
      <w:rFonts w:ascii="Arial" w:hAnsi="Arial"/>
      <w:b/>
      <w:color w:val="F04C25"/>
      <w:sz w:val="36"/>
      <w:szCs w:val="3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C52E5"/>
    <w:rPr>
      <w:rFonts w:eastAsiaTheme="majorEastAsia" w:cs="Arial"/>
      <w:bCs/>
      <w:noProof/>
      <w:color w:val="009CAB"/>
      <w:sz w:val="28"/>
      <w:szCs w:val="52"/>
      <w:lang w:val="nl-BE"/>
    </w:rPr>
  </w:style>
  <w:style w:type="table" w:styleId="TableGrid">
    <w:name w:val="Table Grid"/>
    <w:basedOn w:val="TableNormal"/>
    <w:uiPriority w:val="59"/>
    <w:rsid w:val="004B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10726"/>
  </w:style>
  <w:style w:type="paragraph" w:styleId="ListParagraph">
    <w:name w:val="List Paragraph"/>
    <w:basedOn w:val="Normal"/>
    <w:uiPriority w:val="34"/>
    <w:qFormat/>
    <w:rsid w:val="00811D60"/>
    <w:pPr>
      <w:ind w:left="720"/>
      <w:contextualSpacing/>
    </w:pPr>
  </w:style>
  <w:style w:type="paragraph" w:customStyle="1" w:styleId="Bewaar">
    <w:name w:val="Bewaar"/>
    <w:basedOn w:val="Normal"/>
    <w:autoRedefine/>
    <w:qFormat/>
    <w:rsid w:val="00AB370F"/>
    <w:pPr>
      <w:spacing w:before="120" w:after="120"/>
    </w:pPr>
    <w:rPr>
      <w:rFonts w:asciiTheme="minorHAnsi" w:hAnsiTheme="minorHAnsi" w:cstheme="minorHAnsi"/>
      <w:color w:val="EF4C26"/>
      <w:sz w:val="24"/>
      <w:szCs w:val="24"/>
      <w:lang w:val="nl-NL"/>
    </w:rPr>
  </w:style>
  <w:style w:type="paragraph" w:styleId="NormalWeb">
    <w:name w:val="Normal (Web)"/>
    <w:basedOn w:val="Normal"/>
    <w:uiPriority w:val="99"/>
    <w:semiHidden/>
    <w:unhideWhenUsed/>
    <w:rsid w:val="00725C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 w:eastAsia="nl-NL"/>
    </w:rPr>
  </w:style>
  <w:style w:type="character" w:styleId="Hyperlink">
    <w:name w:val="Hyperlink"/>
    <w:basedOn w:val="DefaultParagraphFont"/>
    <w:uiPriority w:val="99"/>
    <w:unhideWhenUsed/>
    <w:rsid w:val="00CA34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429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CA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0029696\Desktop\cover%20-%20template\TM_cover_kleur_w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C8C88115-7F9B-47BC-AA65-BADDFCC88B97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beeldingsactivum" ma:contentTypeID="0x0101009148F5A04DDD49CBA7127AADA5FB792B00AADE34325A8B49CDA8BB4DB53328F21400F3228F8E0680774192AC1BAECC5509AD" ma:contentTypeVersion="3" ma:contentTypeDescription="Een afbeelding uploaden." ma:contentTypeScope="" ma:versionID="f51c5e50cf0a9e8078e614a2508d88f8">
  <xsd:schema xmlns:xsd="http://www.w3.org/2001/XMLSchema" xmlns:xs="http://www.w3.org/2001/XMLSchema" xmlns:p="http://schemas.microsoft.com/office/2006/metadata/properties" xmlns:ns1="http://schemas.microsoft.com/sharepoint/v3" xmlns:ns2="C8C88115-7F9B-47BC-AA65-BADDFCC88B97" xmlns:ns3="http://schemas.microsoft.com/sharepoint/v3/fields" xmlns:ns4="c8c88115-7f9b-47bc-aa65-baddfcc88b97" targetNamespace="http://schemas.microsoft.com/office/2006/metadata/properties" ma:root="true" ma:fieldsID="5ce3ee2fe6c52dda15b89bd817277219" ns1:_="" ns2:_="" ns3:_="" ns4:_="">
    <xsd:import namespace="http://schemas.microsoft.com/sharepoint/v3"/>
    <xsd:import namespace="C8C88115-7F9B-47BC-AA65-BADDFCC88B97"/>
    <xsd:import namespace="http://schemas.microsoft.com/sharepoint/v3/fields"/>
    <xsd:import namespace="c8c88115-7f9b-47bc-aa65-baddfcc88b97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Pad van URL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Bestands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-bestands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type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Begindatum van de planning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Einddatum van de planning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88115-7F9B-47BC-AA65-BADDFCC88B97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Miniatuur bestaat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Voorbeeld bestaat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Breedte" ma:internalName="ImageWidth" ma:readOnly="true">
      <xsd:simpleType>
        <xsd:restriction base="dms:Unknown"/>
      </xsd:simpleType>
    </xsd:element>
    <xsd:element name="ImageHeight" ma:index="22" nillable="true" ma:displayName="Hoogte" ma:internalName="ImageHeight" ma:readOnly="true">
      <xsd:simpleType>
        <xsd:restriction base="dms:Unknown"/>
      </xsd:simpleType>
    </xsd:element>
    <xsd:element name="ImageCreateDate" ma:index="25" nillable="true" ma:displayName="Afbeelding gemaakt op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88115-7f9b-47bc-aa65-baddfcc88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Auteur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 ma:index="23" ma:displayName="Opmerkingen"/>
        <xsd:element name="keywords" minOccurs="0" maxOccurs="1" type="xsd:string" ma:index="14" ma:displayName="Trefwoorden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F2C5A4-78AA-490B-A466-648A6FB30A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717D8D-EC6B-9B4E-B23E-0E2BDF60E4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11430B-77B6-4A2F-97D5-E770F082AD73}">
  <ds:schemaRefs>
    <ds:schemaRef ds:uri="http://schemas.microsoft.com/office/2006/metadata/properties"/>
    <ds:schemaRef ds:uri="http://schemas.microsoft.com/office/infopath/2007/PartnerControls"/>
    <ds:schemaRef ds:uri="C8C88115-7F9B-47BC-AA65-BADDFCC88B97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BD28807-38E4-4ADB-8CEB-F2FC171BB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C88115-7F9B-47BC-AA65-BADDFCC88B97"/>
    <ds:schemaRef ds:uri="http://schemas.microsoft.com/sharepoint/v3/fields"/>
    <ds:schemaRef ds:uri="c8c88115-7f9b-47bc-aa65-baddfcc88b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TM_cover_kleur_wit</Template>
  <TotalTime>0</TotalTime>
  <Pages>6</Pages>
  <Words>877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staand - witte achtergrond - zonder beeld</vt:lpstr>
      <vt:lpstr/>
    </vt:vector>
  </TitlesOfParts>
  <Manager/>
  <Company>Thomas More</Company>
  <LinksUpToDate>false</LinksUpToDate>
  <CharactersWithSpaces>5869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PE-OPDRACHT – JAVASCRIPT</dc:title>
  <dc:subject/>
  <dc:creator>Willekens Stijn</dc:creator>
  <cp:keywords/>
  <dc:description/>
  <cp:lastModifiedBy>Senne Winkelmans</cp:lastModifiedBy>
  <cp:revision>2</cp:revision>
  <cp:lastPrinted>2022-03-12T09:52:00Z</cp:lastPrinted>
  <dcterms:created xsi:type="dcterms:W3CDTF">2023-04-16T14:14:00Z</dcterms:created>
  <dcterms:modified xsi:type="dcterms:W3CDTF">2023-04-16T14:14:00Z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0x0101009148F5A04DDD49CBA7127AADA5FB792B00AADE34325A8B49CDA8BB4DB53328F21400F3228F8E0680774192AC1BAECC5509AD</vt:lpwstr>
  </property>
  <property fmtid="{D5CDD505-2E9C-101B-9397-08002B2CF9AE}" pid="3" name="TaxKeyword">
    <vt:lpwstr/>
  </property>
  <property fmtid="{D5CDD505-2E9C-101B-9397-08002B2CF9AE}" pid="4" name="TMDocumentType">
    <vt:lpwstr/>
  </property>
  <property fmtid="{D5CDD505-2E9C-101B-9397-08002B2CF9AE}" pid="5" name="TMRubriek">
    <vt:lpwstr/>
  </property>
  <property fmtid="{D5CDD505-2E9C-101B-9397-08002B2CF9AE}" pid="6" name="Marcom rubriek">
    <vt:lpwstr>Template</vt:lpwstr>
  </property>
  <property fmtid="{D5CDD505-2E9C-101B-9397-08002B2CF9AE}" pid="7" name="Template subrubriek">
    <vt:lpwstr>Cover</vt:lpwstr>
  </property>
  <property fmtid="{D5CDD505-2E9C-101B-9397-08002B2CF9AE}" pid="8" name="Kleur">
    <vt:lpwstr>Wit</vt:lpwstr>
  </property>
  <property fmtid="{D5CDD505-2E9C-101B-9397-08002B2CF9AE}" pid="9" name="Formaat">
    <vt:lpwstr>A4</vt:lpwstr>
  </property>
  <property fmtid="{D5CDD505-2E9C-101B-9397-08002B2CF9AE}" pid="10" name="vzw">
    <vt:lpwstr>TM</vt:lpwstr>
  </property>
  <property fmtid="{D5CDD505-2E9C-101B-9397-08002B2CF9AE}" pid="11" name="Template subrubriek0">
    <vt:lpwstr>Cover</vt:lpwstr>
  </property>
  <property fmtid="{D5CDD505-2E9C-101B-9397-08002B2CF9AE}" pid="12" name="MSIP_Label_c337be75-dfbb-4261-9834-ac247c7dde13_Enabled">
    <vt:lpwstr>true</vt:lpwstr>
  </property>
  <property fmtid="{D5CDD505-2E9C-101B-9397-08002B2CF9AE}" pid="13" name="MSIP_Label_c337be75-dfbb-4261-9834-ac247c7dde13_SetDate">
    <vt:lpwstr>2023-04-16T14:14:58Z</vt:lpwstr>
  </property>
  <property fmtid="{D5CDD505-2E9C-101B-9397-08002B2CF9AE}" pid="14" name="MSIP_Label_c337be75-dfbb-4261-9834-ac247c7dde13_Method">
    <vt:lpwstr>Standard</vt:lpwstr>
  </property>
  <property fmtid="{D5CDD505-2E9C-101B-9397-08002B2CF9AE}" pid="15" name="MSIP_Label_c337be75-dfbb-4261-9834-ac247c7dde13_Name">
    <vt:lpwstr>Algemeen</vt:lpwstr>
  </property>
  <property fmtid="{D5CDD505-2E9C-101B-9397-08002B2CF9AE}" pid="16" name="MSIP_Label_c337be75-dfbb-4261-9834-ac247c7dde13_SiteId">
    <vt:lpwstr>77d33cc5-c9b4-4766-95c7-ed5b515e1cce</vt:lpwstr>
  </property>
  <property fmtid="{D5CDD505-2E9C-101B-9397-08002B2CF9AE}" pid="17" name="MSIP_Label_c337be75-dfbb-4261-9834-ac247c7dde13_ActionId">
    <vt:lpwstr>e7164296-74c2-4045-b457-f9a5fe4d9a3f</vt:lpwstr>
  </property>
  <property fmtid="{D5CDD505-2E9C-101B-9397-08002B2CF9AE}" pid="18" name="MSIP_Label_c337be75-dfbb-4261-9834-ac247c7dde13_ContentBits">
    <vt:lpwstr>0</vt:lpwstr>
  </property>
</Properties>
</file>